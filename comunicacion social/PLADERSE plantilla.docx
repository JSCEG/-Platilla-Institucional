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400AB" w14:textId="638083A9" w:rsidR="00AB69D7" w:rsidRDefault="00AB69D7" w:rsidP="00AB69D7">
      <w:pPr>
        <w:pStyle w:val="TtuloA"/>
        <w:spacing w:line="240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264722F5" wp14:editId="52BCE399">
            <wp:simplePos x="0" y="0"/>
            <wp:positionH relativeFrom="page">
              <wp:posOffset>112</wp:posOffset>
            </wp:positionH>
            <wp:positionV relativeFrom="paragraph">
              <wp:posOffset>-1534795</wp:posOffset>
            </wp:positionV>
            <wp:extent cx="7811776" cy="10174693"/>
            <wp:effectExtent l="0" t="0" r="0" b="0"/>
            <wp:wrapNone/>
            <wp:docPr id="1387478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8657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1776" cy="10174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BF50A" w14:textId="77777777" w:rsidR="00AB69D7" w:rsidRDefault="00AB69D7" w:rsidP="00AB69D7">
      <w:pPr>
        <w:pStyle w:val="TtuloA"/>
        <w:spacing w:line="240" w:lineRule="auto"/>
      </w:pPr>
    </w:p>
    <w:p w14:paraId="64A4411A" w14:textId="7C79B0CC" w:rsidR="00AB69D7" w:rsidRDefault="00AB69D7" w:rsidP="00AB69D7">
      <w:pPr>
        <w:pStyle w:val="TtuloA"/>
        <w:spacing w:line="240" w:lineRule="auto"/>
      </w:pPr>
    </w:p>
    <w:p w14:paraId="35CB7F10" w14:textId="77777777" w:rsidR="00AB69D7" w:rsidRDefault="00AB69D7" w:rsidP="00AB69D7">
      <w:pPr>
        <w:pStyle w:val="TtuloA"/>
        <w:spacing w:line="240" w:lineRule="auto"/>
      </w:pPr>
    </w:p>
    <w:p w14:paraId="6A3DB8BF" w14:textId="77777777" w:rsidR="00AB69D7" w:rsidRDefault="00AB69D7" w:rsidP="00AB69D7">
      <w:pPr>
        <w:pStyle w:val="TtuloA"/>
        <w:spacing w:line="240" w:lineRule="auto"/>
      </w:pPr>
    </w:p>
    <w:p w14:paraId="698B94A3" w14:textId="77777777" w:rsidR="00AB69D7" w:rsidRDefault="00AB69D7" w:rsidP="00AB69D7">
      <w:pPr>
        <w:pStyle w:val="TtuloA"/>
        <w:spacing w:line="240" w:lineRule="auto"/>
      </w:pPr>
    </w:p>
    <w:p w14:paraId="5C264E65" w14:textId="77777777" w:rsidR="00AB69D7" w:rsidRDefault="00AB69D7" w:rsidP="00AB69D7">
      <w:pPr>
        <w:pStyle w:val="TtuloA"/>
        <w:spacing w:line="240" w:lineRule="auto"/>
      </w:pPr>
    </w:p>
    <w:p w14:paraId="73482FF1" w14:textId="77777777" w:rsidR="00AB69D7" w:rsidRDefault="00AB69D7" w:rsidP="00AB69D7">
      <w:pPr>
        <w:pStyle w:val="TtuloA"/>
        <w:spacing w:line="240" w:lineRule="auto"/>
      </w:pPr>
    </w:p>
    <w:p w14:paraId="22CC6F2D" w14:textId="77777777" w:rsidR="00AB69D7" w:rsidRDefault="00AB69D7" w:rsidP="00AB69D7">
      <w:pPr>
        <w:pStyle w:val="TtuloA"/>
        <w:spacing w:line="240" w:lineRule="auto"/>
      </w:pPr>
    </w:p>
    <w:p w14:paraId="653C470A" w14:textId="77777777" w:rsidR="00AB69D7" w:rsidRDefault="00AB69D7" w:rsidP="00AB69D7">
      <w:pPr>
        <w:pStyle w:val="TtuloA"/>
        <w:spacing w:line="240" w:lineRule="auto"/>
      </w:pPr>
    </w:p>
    <w:p w14:paraId="07B15778" w14:textId="77777777" w:rsidR="00AB69D7" w:rsidRDefault="00AB69D7" w:rsidP="00AB69D7">
      <w:pPr>
        <w:pStyle w:val="TtuloA"/>
        <w:spacing w:line="240" w:lineRule="auto"/>
      </w:pPr>
    </w:p>
    <w:p w14:paraId="6120A34F" w14:textId="77777777" w:rsidR="00AB69D7" w:rsidRDefault="00AB69D7" w:rsidP="00AB69D7">
      <w:pPr>
        <w:pStyle w:val="TtuloA"/>
        <w:spacing w:line="240" w:lineRule="auto"/>
      </w:pPr>
    </w:p>
    <w:p w14:paraId="16194055" w14:textId="77777777" w:rsidR="00AB69D7" w:rsidRDefault="00AB69D7" w:rsidP="00AB69D7">
      <w:pPr>
        <w:pStyle w:val="TtuloA"/>
        <w:spacing w:line="240" w:lineRule="auto"/>
      </w:pPr>
    </w:p>
    <w:p w14:paraId="79B1F1B7" w14:textId="77777777" w:rsidR="00AB69D7" w:rsidRDefault="00AB69D7" w:rsidP="00AB69D7">
      <w:pPr>
        <w:pStyle w:val="TtuloA"/>
        <w:spacing w:line="240" w:lineRule="auto"/>
      </w:pPr>
    </w:p>
    <w:p w14:paraId="34A3D32F" w14:textId="77777777" w:rsidR="00AB69D7" w:rsidRDefault="00AB69D7" w:rsidP="00AB69D7">
      <w:pPr>
        <w:pStyle w:val="TtuloA"/>
        <w:spacing w:line="240" w:lineRule="auto"/>
      </w:pPr>
    </w:p>
    <w:p w14:paraId="1A757880" w14:textId="77777777" w:rsidR="00AB69D7" w:rsidRDefault="00AB69D7" w:rsidP="00AB69D7">
      <w:pPr>
        <w:pStyle w:val="TtuloA"/>
        <w:spacing w:line="240" w:lineRule="auto"/>
      </w:pPr>
    </w:p>
    <w:p w14:paraId="3B140591" w14:textId="77777777" w:rsidR="00AB69D7" w:rsidRDefault="00AB69D7" w:rsidP="00AB69D7">
      <w:pPr>
        <w:pStyle w:val="TtuloA"/>
        <w:spacing w:line="240" w:lineRule="auto"/>
      </w:pPr>
    </w:p>
    <w:p w14:paraId="7EBAE2FE" w14:textId="77777777" w:rsidR="00AB69D7" w:rsidRDefault="00AB69D7" w:rsidP="00AB69D7">
      <w:pPr>
        <w:pStyle w:val="TtuloA"/>
        <w:spacing w:line="240" w:lineRule="auto"/>
      </w:pPr>
    </w:p>
    <w:p w14:paraId="269ED325" w14:textId="77777777" w:rsidR="00AB69D7" w:rsidRDefault="00AB69D7" w:rsidP="00AB69D7">
      <w:pPr>
        <w:pStyle w:val="TtuloA"/>
        <w:spacing w:line="240" w:lineRule="auto"/>
      </w:pPr>
    </w:p>
    <w:p w14:paraId="28BE4BB1" w14:textId="77777777" w:rsidR="00AB69D7" w:rsidRDefault="00AB69D7" w:rsidP="00AB69D7">
      <w:pPr>
        <w:pStyle w:val="TtuloA"/>
        <w:spacing w:line="240" w:lineRule="auto"/>
      </w:pPr>
    </w:p>
    <w:p w14:paraId="3B0717B3" w14:textId="77777777" w:rsidR="00AB69D7" w:rsidRDefault="00AB69D7" w:rsidP="00AB69D7">
      <w:pPr>
        <w:pStyle w:val="TtuloA"/>
        <w:spacing w:line="240" w:lineRule="auto"/>
      </w:pPr>
    </w:p>
    <w:p w14:paraId="1678662E" w14:textId="77777777" w:rsidR="00AB69D7" w:rsidRDefault="00AB69D7" w:rsidP="00AB69D7">
      <w:pPr>
        <w:pStyle w:val="TtuloA"/>
        <w:spacing w:line="240" w:lineRule="auto"/>
      </w:pPr>
    </w:p>
    <w:p w14:paraId="7F108925" w14:textId="77777777" w:rsidR="00AB69D7" w:rsidRDefault="00AB69D7" w:rsidP="00AB69D7">
      <w:pPr>
        <w:pStyle w:val="TtuloA"/>
        <w:spacing w:line="240" w:lineRule="auto"/>
      </w:pPr>
    </w:p>
    <w:p w14:paraId="6076C957" w14:textId="77777777" w:rsidR="00AB69D7" w:rsidRDefault="00AB69D7" w:rsidP="00AB69D7">
      <w:pPr>
        <w:pStyle w:val="TtuloA"/>
        <w:spacing w:line="240" w:lineRule="auto"/>
      </w:pPr>
    </w:p>
    <w:p w14:paraId="3580A551" w14:textId="77777777" w:rsidR="00AB69D7" w:rsidRDefault="00AB69D7" w:rsidP="00AB69D7">
      <w:pPr>
        <w:pStyle w:val="TtuloA"/>
        <w:spacing w:line="240" w:lineRule="auto"/>
      </w:pPr>
    </w:p>
    <w:p w14:paraId="3B780752" w14:textId="77777777" w:rsidR="00AB69D7" w:rsidRDefault="00AB69D7" w:rsidP="00AB69D7">
      <w:pPr>
        <w:pStyle w:val="TtuloA"/>
        <w:spacing w:line="240" w:lineRule="auto"/>
      </w:pPr>
    </w:p>
    <w:p w14:paraId="35C74953" w14:textId="77777777" w:rsidR="00AB69D7" w:rsidRDefault="00AB69D7" w:rsidP="00AB69D7">
      <w:pPr>
        <w:pStyle w:val="TtuloA"/>
        <w:spacing w:line="240" w:lineRule="auto"/>
      </w:pPr>
    </w:p>
    <w:p w14:paraId="05539AEC" w14:textId="77777777" w:rsidR="00AB69D7" w:rsidRDefault="00AB69D7" w:rsidP="00AB69D7">
      <w:pPr>
        <w:pStyle w:val="TtuloA"/>
        <w:spacing w:line="240" w:lineRule="auto"/>
      </w:pPr>
    </w:p>
    <w:p w14:paraId="1C47C43B" w14:textId="492EFF5D" w:rsidR="00AB69D7" w:rsidRDefault="00AB69D7" w:rsidP="00AB69D7">
      <w:pPr>
        <w:pStyle w:val="TtuloA"/>
        <w:spacing w:line="240" w:lineRule="auto"/>
      </w:pPr>
      <w:proofErr w:type="spellStart"/>
      <w:r>
        <w:lastRenderedPageBreak/>
        <w:t>T</w:t>
      </w:r>
      <w:r w:rsidR="00B65746">
        <w:t>ítulo</w:t>
      </w:r>
      <w:proofErr w:type="spellEnd"/>
      <w:r w:rsidR="00B65746">
        <w:t xml:space="preserve"> </w:t>
      </w:r>
      <w:r>
        <w:t>A</w:t>
      </w:r>
      <w:r w:rsidR="00B65746">
        <w:t xml:space="preserve"> Patria </w:t>
      </w:r>
      <w:r w:rsidR="0022133F">
        <w:t>17</w:t>
      </w:r>
      <w:r w:rsidR="00B65746">
        <w:t xml:space="preserve"> puntos</w:t>
      </w:r>
    </w:p>
    <w:p w14:paraId="281D22E2" w14:textId="09F87907" w:rsidR="00B65746" w:rsidRPr="00B65746" w:rsidRDefault="00AB5920" w:rsidP="00AB69D7">
      <w:pPr>
        <w:pStyle w:val="TtuloA"/>
        <w:rPr>
          <w:sz w:val="32"/>
        </w:rPr>
      </w:pPr>
      <w:r w:rsidRPr="00B65746">
        <w:rPr>
          <w:sz w:val="32"/>
        </w:rPr>
        <w:t xml:space="preserve"> </w:t>
      </w:r>
    </w:p>
    <w:p w14:paraId="46E7DA06" w14:textId="6E32AD13" w:rsidR="00AB69D7" w:rsidRDefault="00AB69D7" w:rsidP="00B65746">
      <w:pPr>
        <w:pStyle w:val="cuerpodetexto"/>
        <w:contextualSpacing/>
      </w:pPr>
      <w:proofErr w:type="spellStart"/>
      <w:r>
        <w:t>U</w:t>
      </w:r>
      <w:r w:rsidR="00AB5920" w:rsidRPr="00D0659B">
        <w:t>llamcorper</w:t>
      </w:r>
      <w:proofErr w:type="spellEnd"/>
      <w:r w:rsidR="00AB5920" w:rsidRPr="00D0659B">
        <w:t xml:space="preserve"> </w:t>
      </w:r>
      <w:proofErr w:type="spellStart"/>
      <w:r w:rsidR="00AB5920" w:rsidRPr="00D0659B">
        <w:t>suscipit</w:t>
      </w:r>
      <w:proofErr w:type="spellEnd"/>
      <w:r w:rsidR="00AB5920" w:rsidRPr="00D0659B">
        <w:t xml:space="preserve"> </w:t>
      </w:r>
      <w:proofErr w:type="spellStart"/>
      <w:r w:rsidR="00AB5920" w:rsidRPr="00D0659B">
        <w:t>lobortis</w:t>
      </w:r>
      <w:proofErr w:type="spellEnd"/>
      <w:r w:rsidR="00AB5920" w:rsidRPr="00D0659B">
        <w:t xml:space="preserve"> </w:t>
      </w:r>
      <w:proofErr w:type="spellStart"/>
      <w:r w:rsidR="00AB5920" w:rsidRPr="00D0659B">
        <w:t>nisl</w:t>
      </w:r>
      <w:proofErr w:type="spellEnd"/>
      <w:r w:rsidR="00AB5920" w:rsidRPr="00D0659B">
        <w:t xml:space="preserve"> </w:t>
      </w:r>
      <w:proofErr w:type="spellStart"/>
      <w:r w:rsidR="00AB5920" w:rsidRPr="00D0659B">
        <w:t>ut</w:t>
      </w:r>
      <w:proofErr w:type="spellEnd"/>
      <w:r w:rsidR="00AB5920" w:rsidRPr="00D0659B">
        <w:t xml:space="preserve"> </w:t>
      </w:r>
      <w:proofErr w:type="spellStart"/>
      <w:r w:rsidR="00AB5920" w:rsidRPr="00D0659B">
        <w:t>aliquip</w:t>
      </w:r>
      <w:proofErr w:type="spellEnd"/>
      <w:r w:rsidR="00AB5920" w:rsidRPr="00D0659B">
        <w:t xml:space="preserve"> ex </w:t>
      </w:r>
      <w:proofErr w:type="spellStart"/>
      <w:r w:rsidR="00AB5920" w:rsidRPr="00D0659B">
        <w:t>ea</w:t>
      </w:r>
      <w:proofErr w:type="spellEnd"/>
      <w:r w:rsidR="00AB5920" w:rsidRPr="00D0659B">
        <w:t xml:space="preserve"> </w:t>
      </w:r>
      <w:proofErr w:type="spellStart"/>
      <w:r w:rsidR="00AB5920" w:rsidRPr="00D0659B">
        <w:t>commodo</w:t>
      </w:r>
      <w:proofErr w:type="spellEnd"/>
      <w:r w:rsidR="00AB5920" w:rsidRPr="00D0659B">
        <w:t xml:space="preserve"> </w:t>
      </w:r>
      <w:proofErr w:type="spellStart"/>
      <w:r w:rsidR="00AB5920" w:rsidRPr="00D0659B">
        <w:t>consequat</w:t>
      </w:r>
      <w:proofErr w:type="spellEnd"/>
      <w:r w:rsidR="00AB5920" w:rsidRPr="00D0659B">
        <w:t xml:space="preserve">. Lorem ipsum dolor sit </w:t>
      </w:r>
      <w:proofErr w:type="spellStart"/>
      <w:r w:rsidR="00AB5920" w:rsidRPr="00D0659B">
        <w:t>amet</w:t>
      </w:r>
      <w:proofErr w:type="spellEnd"/>
      <w:r w:rsidR="00AB5920" w:rsidRPr="00D0659B">
        <w:t xml:space="preserve">, </w:t>
      </w:r>
      <w:proofErr w:type="spellStart"/>
      <w:r w:rsidR="00AB5920" w:rsidRPr="00D0659B">
        <w:t>consectetuer</w:t>
      </w:r>
      <w:proofErr w:type="spellEnd"/>
      <w:r w:rsidR="00AB5920" w:rsidRPr="00D0659B">
        <w:t xml:space="preserve"> </w:t>
      </w:r>
      <w:proofErr w:type="spellStart"/>
      <w:r w:rsidR="00AB5920" w:rsidRPr="00D0659B">
        <w:t>adipiscing</w:t>
      </w:r>
      <w:proofErr w:type="spellEnd"/>
      <w:r w:rsidR="00AB5920" w:rsidRPr="00D0659B">
        <w:t xml:space="preserve"> </w:t>
      </w:r>
      <w:proofErr w:type="spellStart"/>
      <w:r w:rsidR="00AB5920" w:rsidRPr="00D0659B">
        <w:t>elit</w:t>
      </w:r>
      <w:proofErr w:type="spellEnd"/>
      <w:r w:rsidR="00AB5920" w:rsidRPr="00D0659B">
        <w:t xml:space="preserve">, sed diam t </w:t>
      </w:r>
      <w:proofErr w:type="spellStart"/>
      <w:r w:rsidR="00AB5920" w:rsidRPr="00D0659B">
        <w:t>wisi</w:t>
      </w:r>
      <w:proofErr w:type="spellEnd"/>
      <w:r w:rsidR="00AB5920" w:rsidRPr="00D0659B">
        <w:t xml:space="preserve"> </w:t>
      </w:r>
      <w:proofErr w:type="spellStart"/>
      <w:r w:rsidR="00AB5920" w:rsidRPr="00D0659B">
        <w:t>enim</w:t>
      </w:r>
      <w:proofErr w:type="spellEnd"/>
      <w:r w:rsidR="00AB5920" w:rsidRPr="00D0659B">
        <w:t xml:space="preserve"> ad minim </w:t>
      </w:r>
      <w:proofErr w:type="spellStart"/>
      <w:r w:rsidR="00AB5920" w:rsidRPr="00D0659B">
        <w:t>veniam</w:t>
      </w:r>
      <w:proofErr w:type="spellEnd"/>
      <w:r w:rsidR="00AB5920" w:rsidRPr="00D0659B">
        <w:t xml:space="preserve">, </w:t>
      </w:r>
      <w:proofErr w:type="spellStart"/>
      <w:r w:rsidR="00AB5920" w:rsidRPr="00D0659B">
        <w:t>quis</w:t>
      </w:r>
      <w:proofErr w:type="spellEnd"/>
      <w:r w:rsidR="00AB5920" w:rsidRPr="00D0659B">
        <w:t xml:space="preserve"> </w:t>
      </w:r>
      <w:proofErr w:type="spellStart"/>
      <w:r w:rsidR="00AB5920" w:rsidRPr="00D0659B">
        <w:t>nostrud</w:t>
      </w:r>
      <w:proofErr w:type="spellEnd"/>
      <w:r w:rsidR="00AB5920" w:rsidRPr="00D0659B">
        <w:t xml:space="preserve"> </w:t>
      </w:r>
      <w:proofErr w:type="spellStart"/>
      <w:r w:rsidR="00AB5920" w:rsidRPr="00D0659B">
        <w:t>exerci</w:t>
      </w:r>
      <w:proofErr w:type="spellEnd"/>
      <w:r w:rsidR="00AB5920" w:rsidRPr="00D0659B">
        <w:t xml:space="preserve"> </w:t>
      </w:r>
      <w:proofErr w:type="spellStart"/>
      <w:r w:rsidR="00AB5920" w:rsidRPr="00D0659B">
        <w:t>tation</w:t>
      </w:r>
      <w:proofErr w:type="spellEnd"/>
      <w:r w:rsidR="00AB5920" w:rsidRPr="00D0659B">
        <w:t xml:space="preserve"> </w:t>
      </w:r>
      <w:proofErr w:type="spellStart"/>
      <w:r w:rsidR="00AB5920" w:rsidRPr="00D0659B">
        <w:t>ullamcorper</w:t>
      </w:r>
      <w:proofErr w:type="spellEnd"/>
      <w:r w:rsidR="00AB5920" w:rsidRPr="00D0659B">
        <w:t xml:space="preserve"> </w:t>
      </w:r>
    </w:p>
    <w:p w14:paraId="74E7D9BF" w14:textId="77777777" w:rsidR="00AB69D7" w:rsidRDefault="00AB69D7" w:rsidP="00B65746">
      <w:pPr>
        <w:pStyle w:val="cuerpodetexto"/>
      </w:pPr>
    </w:p>
    <w:p w14:paraId="03D28E54" w14:textId="3FDF8D41" w:rsidR="00AB69D7" w:rsidRPr="0022133F" w:rsidRDefault="00AB69D7" w:rsidP="00AB69D7">
      <w:pPr>
        <w:pStyle w:val="TtuloB"/>
        <w:rPr>
          <w:color w:val="9F2348"/>
        </w:rPr>
      </w:pPr>
      <w:proofErr w:type="spellStart"/>
      <w:r w:rsidRPr="0022133F">
        <w:rPr>
          <w:color w:val="9F2348"/>
        </w:rPr>
        <w:t>Título</w:t>
      </w:r>
      <w:proofErr w:type="spellEnd"/>
      <w:r w:rsidRPr="0022133F">
        <w:rPr>
          <w:color w:val="9F2348"/>
        </w:rPr>
        <w:t xml:space="preserve"> B Patria </w:t>
      </w:r>
      <w:proofErr w:type="spellStart"/>
      <w:r w:rsidRPr="0022133F">
        <w:rPr>
          <w:color w:val="9F2348"/>
        </w:rPr>
        <w:t>negritas</w:t>
      </w:r>
      <w:proofErr w:type="spellEnd"/>
      <w:r w:rsidRPr="0022133F">
        <w:rPr>
          <w:color w:val="9F2348"/>
        </w:rPr>
        <w:t xml:space="preserve"> 1</w:t>
      </w:r>
      <w:r w:rsidR="0022133F">
        <w:rPr>
          <w:color w:val="9F2348"/>
        </w:rPr>
        <w:t>4</w:t>
      </w:r>
      <w:r w:rsidRPr="0022133F">
        <w:rPr>
          <w:color w:val="9F2348"/>
        </w:rPr>
        <w:t xml:space="preserve"> puntos </w:t>
      </w:r>
    </w:p>
    <w:p w14:paraId="1B14D14A" w14:textId="77777777" w:rsidR="00AB69D7" w:rsidRDefault="00AB69D7" w:rsidP="00B65746">
      <w:pPr>
        <w:pStyle w:val="cuerpodetexto"/>
      </w:pPr>
    </w:p>
    <w:p w14:paraId="56E096C4" w14:textId="22D44F37" w:rsidR="00AB69D7" w:rsidRDefault="00AB69D7" w:rsidP="00B65746">
      <w:pPr>
        <w:pStyle w:val="cuerpodetexto"/>
      </w:pPr>
      <w:proofErr w:type="spellStart"/>
      <w:r>
        <w:t>A</w:t>
      </w:r>
      <w:r w:rsidR="00AB5920" w:rsidRPr="00D0659B">
        <w:t>liquip</w:t>
      </w:r>
      <w:proofErr w:type="spellEnd"/>
      <w:r w:rsidR="00AB5920" w:rsidRPr="00D0659B">
        <w:t xml:space="preserve"> ex </w:t>
      </w:r>
      <w:proofErr w:type="spellStart"/>
      <w:r w:rsidR="00AB5920" w:rsidRPr="00D0659B">
        <w:t>ea</w:t>
      </w:r>
      <w:proofErr w:type="spellEnd"/>
      <w:r w:rsidR="00AB5920" w:rsidRPr="00D0659B">
        <w:t xml:space="preserve"> </w:t>
      </w:r>
      <w:proofErr w:type="spellStart"/>
      <w:r w:rsidR="00AB5920" w:rsidRPr="00D0659B">
        <w:t>commodo</w:t>
      </w:r>
      <w:proofErr w:type="spellEnd"/>
      <w:r w:rsidR="00AB5920" w:rsidRPr="00D0659B">
        <w:t xml:space="preserve"> </w:t>
      </w:r>
      <w:proofErr w:type="spellStart"/>
      <w:r w:rsidR="00AB5920" w:rsidRPr="00D0659B">
        <w:t>consequat</w:t>
      </w:r>
      <w:proofErr w:type="spellEnd"/>
      <w:r w:rsidR="00AB5920" w:rsidRPr="00D0659B">
        <w:t xml:space="preserve">. Duis autem vel </w:t>
      </w:r>
      <w:proofErr w:type="spellStart"/>
      <w:r w:rsidR="00AB5920" w:rsidRPr="00D0659B">
        <w:t>eum</w:t>
      </w:r>
      <w:proofErr w:type="spellEnd"/>
      <w:r w:rsidR="00AB5920" w:rsidRPr="00D0659B">
        <w:t xml:space="preserve"> </w:t>
      </w:r>
      <w:proofErr w:type="spellStart"/>
      <w:r w:rsidR="00AB5920" w:rsidRPr="00D0659B">
        <w:t>iriure</w:t>
      </w:r>
      <w:proofErr w:type="spellEnd"/>
      <w:r w:rsidR="00AB5920" w:rsidRPr="00D0659B">
        <w:t xml:space="preserve"> dolor in </w:t>
      </w:r>
      <w:proofErr w:type="spellStart"/>
      <w:r w:rsidR="00AB5920" w:rsidRPr="00D0659B">
        <w:t>hendrerit</w:t>
      </w:r>
      <w:proofErr w:type="spellEnd"/>
      <w:r w:rsidR="00AB5920" w:rsidRPr="00D0659B">
        <w:t xml:space="preserve"> in </w:t>
      </w:r>
      <w:proofErr w:type="spellStart"/>
      <w:r w:rsidR="00AB5920" w:rsidRPr="00D0659B">
        <w:t>vulputate</w:t>
      </w:r>
      <w:proofErr w:type="spellEnd"/>
      <w:r w:rsidR="00AB5920" w:rsidRPr="00D0659B">
        <w:t xml:space="preserve"> </w:t>
      </w:r>
      <w:proofErr w:type="spellStart"/>
      <w:r w:rsidR="00AB5920" w:rsidRPr="00D0659B">
        <w:t>velit</w:t>
      </w:r>
      <w:proofErr w:type="spellEnd"/>
      <w:r w:rsidR="00AB5920" w:rsidRPr="00D0659B">
        <w:t xml:space="preserve"> esse </w:t>
      </w:r>
      <w:proofErr w:type="spellStart"/>
      <w:r w:rsidR="00AB5920" w:rsidRPr="00D0659B">
        <w:t>molestie</w:t>
      </w:r>
      <w:proofErr w:type="spellEnd"/>
      <w:r w:rsidR="00AB5920" w:rsidRPr="00D0659B">
        <w:t xml:space="preserve"> </w:t>
      </w:r>
      <w:proofErr w:type="spellStart"/>
      <w:r w:rsidR="00AB5920" w:rsidRPr="00D0659B">
        <w:t>consequat</w:t>
      </w:r>
      <w:proofErr w:type="spellEnd"/>
      <w:r w:rsidR="00AB5920" w:rsidRPr="00D0659B">
        <w:t xml:space="preserve">, vel illum dolore </w:t>
      </w:r>
      <w:proofErr w:type="spellStart"/>
      <w:r w:rsidR="00AB5920" w:rsidRPr="00D0659B">
        <w:t>eu</w:t>
      </w:r>
      <w:proofErr w:type="spellEnd"/>
      <w:r w:rsidR="00AB5920" w:rsidRPr="00D0659B">
        <w:t xml:space="preserve"> </w:t>
      </w:r>
      <w:proofErr w:type="spellStart"/>
      <w:r w:rsidR="00AB5920" w:rsidRPr="00D0659B">
        <w:t>feugiat</w:t>
      </w:r>
      <w:proofErr w:type="spellEnd"/>
      <w:r w:rsidR="00AB5920" w:rsidRPr="00D0659B">
        <w:t xml:space="preserve"> </w:t>
      </w:r>
      <w:proofErr w:type="spellStart"/>
      <w:r w:rsidR="00AB5920" w:rsidRPr="00D0659B">
        <w:t>nulla</w:t>
      </w:r>
      <w:proofErr w:type="spellEnd"/>
      <w:r w:rsidR="00AB5920" w:rsidRPr="00D0659B">
        <w:t xml:space="preserve"> </w:t>
      </w:r>
      <w:proofErr w:type="spellStart"/>
      <w:r w:rsidR="00AB5920" w:rsidRPr="00D0659B">
        <w:t>facilisis</w:t>
      </w:r>
      <w:proofErr w:type="spellEnd"/>
      <w:r w:rsidR="00AB5920" w:rsidRPr="00D0659B">
        <w:t xml:space="preserve"> at </w:t>
      </w:r>
      <w:proofErr w:type="spellStart"/>
      <w:r w:rsidR="00AB5920" w:rsidRPr="00D0659B">
        <w:t>vero</w:t>
      </w:r>
      <w:proofErr w:type="spellEnd"/>
      <w:r w:rsidR="00AB5920" w:rsidRPr="00D0659B">
        <w:t xml:space="preserve"> eros et </w:t>
      </w:r>
      <w:proofErr w:type="spellStart"/>
      <w:r w:rsidR="00AB5920" w:rsidRPr="00D0659B">
        <w:t>accumsan</w:t>
      </w:r>
      <w:proofErr w:type="spellEnd"/>
      <w:r w:rsidR="00AB5920" w:rsidRPr="00D0659B">
        <w:t xml:space="preserve"> et</w:t>
      </w:r>
      <w:r w:rsidR="00E73C9F">
        <w:t>.</w:t>
      </w:r>
      <w:r w:rsidR="00AB5920" w:rsidRPr="00D0659B">
        <w:t xml:space="preserve"> </w:t>
      </w:r>
    </w:p>
    <w:p w14:paraId="2C0BDCE3" w14:textId="77777777" w:rsidR="00AB69D7" w:rsidRDefault="00AB69D7" w:rsidP="00B65746">
      <w:pPr>
        <w:pStyle w:val="cuerpodetexto"/>
      </w:pPr>
    </w:p>
    <w:p w14:paraId="2C48721B" w14:textId="3E9C73D9" w:rsidR="00AB69D7" w:rsidRDefault="00AB69D7" w:rsidP="00AB69D7">
      <w:pPr>
        <w:pStyle w:val="TituloC"/>
      </w:pPr>
      <w:proofErr w:type="spellStart"/>
      <w:r>
        <w:t>Título</w:t>
      </w:r>
      <w:proofErr w:type="spellEnd"/>
      <w:r>
        <w:t xml:space="preserve"> C Noto Sans </w:t>
      </w:r>
      <w:proofErr w:type="spellStart"/>
      <w:r>
        <w:t>negritas</w:t>
      </w:r>
      <w:proofErr w:type="spellEnd"/>
      <w:r>
        <w:t xml:space="preserve"> 1</w:t>
      </w:r>
      <w:r w:rsidR="0022133F">
        <w:t>2</w:t>
      </w:r>
      <w:r>
        <w:t xml:space="preserve"> puntos</w:t>
      </w:r>
    </w:p>
    <w:p w14:paraId="59628EE5" w14:textId="77777777" w:rsidR="00AB69D7" w:rsidRDefault="00AB69D7" w:rsidP="00B65746">
      <w:pPr>
        <w:pStyle w:val="cuerpodetexto"/>
      </w:pPr>
    </w:p>
    <w:p w14:paraId="271065E8" w14:textId="29269F13" w:rsidR="00AB69D7" w:rsidRDefault="00AB69D7" w:rsidP="00B65746">
      <w:pPr>
        <w:pStyle w:val="cuerpodetexto"/>
      </w:pPr>
      <w:r>
        <w:t>D</w:t>
      </w:r>
      <w:r w:rsidR="00AB5920" w:rsidRPr="00D0659B">
        <w:t xml:space="preserve">olore magna </w:t>
      </w:r>
      <w:proofErr w:type="spellStart"/>
      <w:r w:rsidR="00AB5920" w:rsidRPr="00D0659B">
        <w:t>aliquam</w:t>
      </w:r>
      <w:proofErr w:type="spellEnd"/>
      <w:r w:rsidR="00AB5920" w:rsidRPr="00D0659B">
        <w:t xml:space="preserve"> </w:t>
      </w:r>
      <w:proofErr w:type="spellStart"/>
      <w:r w:rsidR="00AB5920" w:rsidRPr="00D0659B">
        <w:t>erat</w:t>
      </w:r>
      <w:proofErr w:type="spellEnd"/>
      <w:r w:rsidR="00AB5920" w:rsidRPr="00D0659B">
        <w:t xml:space="preserve"> </w:t>
      </w:r>
      <w:proofErr w:type="spellStart"/>
      <w:r w:rsidR="00AB5920" w:rsidRPr="00D0659B">
        <w:t>volutpat</w:t>
      </w:r>
      <w:proofErr w:type="spellEnd"/>
      <w:r w:rsidR="00AB5920" w:rsidRPr="00D0659B">
        <w:t xml:space="preserve">. Ut </w:t>
      </w:r>
      <w:proofErr w:type="spellStart"/>
      <w:r w:rsidR="00AB5920" w:rsidRPr="00D0659B">
        <w:t>wisi</w:t>
      </w:r>
      <w:proofErr w:type="spellEnd"/>
      <w:r w:rsidR="00AB5920" w:rsidRPr="00D0659B">
        <w:t xml:space="preserve"> </w:t>
      </w:r>
      <w:proofErr w:type="spellStart"/>
      <w:r w:rsidR="00AB5920" w:rsidRPr="00D0659B">
        <w:t>enim</w:t>
      </w:r>
      <w:proofErr w:type="spellEnd"/>
      <w:r w:rsidR="00AB5920" w:rsidRPr="00D0659B">
        <w:t xml:space="preserve"> ad minim </w:t>
      </w:r>
      <w:proofErr w:type="spellStart"/>
      <w:r w:rsidR="00AB5920" w:rsidRPr="00D0659B">
        <w:t>veniam</w:t>
      </w:r>
      <w:proofErr w:type="spellEnd"/>
      <w:r w:rsidR="00AB5920" w:rsidRPr="00D0659B">
        <w:t xml:space="preserve">, </w:t>
      </w:r>
      <w:proofErr w:type="spellStart"/>
      <w:r w:rsidR="00AB5920" w:rsidRPr="00D0659B">
        <w:t>quis</w:t>
      </w:r>
      <w:proofErr w:type="spellEnd"/>
      <w:r w:rsidR="00AB5920" w:rsidRPr="00D0659B">
        <w:t xml:space="preserve"> </w:t>
      </w:r>
      <w:proofErr w:type="spellStart"/>
      <w:r w:rsidR="00AB5920" w:rsidRPr="00D0659B">
        <w:t>nostrud</w:t>
      </w:r>
      <w:proofErr w:type="spellEnd"/>
      <w:r w:rsidR="00AB5920" w:rsidRPr="00D0659B">
        <w:t xml:space="preserve"> </w:t>
      </w:r>
      <w:proofErr w:type="spellStart"/>
      <w:r w:rsidR="00AB5920" w:rsidRPr="00D0659B">
        <w:t>exerci</w:t>
      </w:r>
      <w:proofErr w:type="spellEnd"/>
      <w:r w:rsidR="00AB5920" w:rsidRPr="00D0659B">
        <w:t xml:space="preserve"> </w:t>
      </w:r>
      <w:proofErr w:type="spellStart"/>
      <w:r w:rsidR="00AB5920" w:rsidRPr="00D0659B">
        <w:t>tation</w:t>
      </w:r>
      <w:proofErr w:type="spellEnd"/>
      <w:r w:rsidR="00AB5920" w:rsidRPr="00D0659B">
        <w:t xml:space="preserve"> </w:t>
      </w:r>
      <w:proofErr w:type="spellStart"/>
      <w:r w:rsidR="00AB5920" w:rsidRPr="00D0659B">
        <w:t>ullamcorper</w:t>
      </w:r>
      <w:proofErr w:type="spellEnd"/>
      <w:r w:rsidR="00AB5920" w:rsidRPr="00D0659B">
        <w:t xml:space="preserve"> </w:t>
      </w:r>
      <w:proofErr w:type="spellStart"/>
      <w:r w:rsidR="00AB5920" w:rsidRPr="00D0659B">
        <w:t>suscipit</w:t>
      </w:r>
      <w:proofErr w:type="spellEnd"/>
      <w:r w:rsidR="00AB5920" w:rsidRPr="00D0659B">
        <w:t xml:space="preserve"> </w:t>
      </w:r>
      <w:proofErr w:type="spellStart"/>
      <w:r w:rsidR="00AB5920" w:rsidRPr="00D0659B">
        <w:t>lobortis</w:t>
      </w:r>
      <w:proofErr w:type="spellEnd"/>
      <w:r w:rsidR="00AB5920" w:rsidRPr="00D0659B">
        <w:t xml:space="preserve"> </w:t>
      </w:r>
      <w:proofErr w:type="spellStart"/>
      <w:r w:rsidR="00AB5920" w:rsidRPr="00D0659B">
        <w:t>nisl</w:t>
      </w:r>
      <w:proofErr w:type="spellEnd"/>
      <w:r w:rsidR="00AB5920" w:rsidRPr="00D0659B">
        <w:t xml:space="preserve"> </w:t>
      </w:r>
      <w:proofErr w:type="spellStart"/>
      <w:r w:rsidR="00AB5920" w:rsidRPr="00D0659B">
        <w:t>ut</w:t>
      </w:r>
      <w:proofErr w:type="spellEnd"/>
      <w:r w:rsidR="00AB5920" w:rsidRPr="00D0659B">
        <w:t xml:space="preserve"> </w:t>
      </w:r>
      <w:proofErr w:type="spellStart"/>
      <w:r w:rsidR="00AB5920" w:rsidRPr="00D0659B">
        <w:t>aliquip</w:t>
      </w:r>
      <w:proofErr w:type="spellEnd"/>
      <w:r w:rsidR="00AB5920" w:rsidRPr="00D0659B">
        <w:t xml:space="preserve"> ex </w:t>
      </w:r>
      <w:proofErr w:type="spellStart"/>
      <w:r w:rsidR="00AB5920" w:rsidRPr="00D0659B">
        <w:t>ea</w:t>
      </w:r>
      <w:proofErr w:type="spellEnd"/>
      <w:r w:rsidR="00AB5920" w:rsidRPr="00D0659B">
        <w:t xml:space="preserve"> </w:t>
      </w:r>
      <w:proofErr w:type="spellStart"/>
      <w:r w:rsidR="00AB5920" w:rsidRPr="00D0659B">
        <w:t>commodo</w:t>
      </w:r>
      <w:proofErr w:type="spellEnd"/>
      <w:r w:rsidR="00AB5920" w:rsidRPr="00D0659B">
        <w:t xml:space="preserve"> </w:t>
      </w:r>
      <w:proofErr w:type="spellStart"/>
      <w:r w:rsidR="00AB5920" w:rsidRPr="00D0659B">
        <w:t>consequat</w:t>
      </w:r>
      <w:proofErr w:type="spellEnd"/>
      <w:r w:rsidR="00AB5920" w:rsidRPr="00D0659B">
        <w:t xml:space="preserve">. </w:t>
      </w:r>
    </w:p>
    <w:p w14:paraId="2B9EA854" w14:textId="77777777" w:rsidR="00AB69D7" w:rsidRDefault="00AB69D7" w:rsidP="00B65746">
      <w:pPr>
        <w:pStyle w:val="cuerpodetexto"/>
      </w:pPr>
    </w:p>
    <w:p w14:paraId="5EC8B5F8" w14:textId="14746211" w:rsidR="00AB69D7" w:rsidRPr="0022133F" w:rsidRDefault="00AB69D7" w:rsidP="0022133F">
      <w:pPr>
        <w:pStyle w:val="TtuloD"/>
      </w:pPr>
      <w:proofErr w:type="spellStart"/>
      <w:r w:rsidRPr="0022133F">
        <w:t>Título</w:t>
      </w:r>
      <w:proofErr w:type="spellEnd"/>
      <w:r w:rsidRPr="0022133F">
        <w:t xml:space="preserve"> D Noto Sans 12 puntos</w:t>
      </w:r>
    </w:p>
    <w:p w14:paraId="0F213E30" w14:textId="77777777" w:rsidR="00AB69D7" w:rsidRDefault="00AB69D7" w:rsidP="00B65746">
      <w:pPr>
        <w:pStyle w:val="cuerpodetexto"/>
        <w:rPr>
          <w:b/>
          <w:bCs/>
          <w:color w:val="A6802D"/>
          <w:sz w:val="24"/>
          <w:szCs w:val="24"/>
        </w:rPr>
      </w:pPr>
    </w:p>
    <w:p w14:paraId="14DBF4C9" w14:textId="77777777" w:rsidR="00AB69D7" w:rsidRDefault="00AB5920" w:rsidP="00B65746">
      <w:pPr>
        <w:pStyle w:val="cuerpodetexto"/>
      </w:pPr>
      <w:r w:rsidRPr="00D0659B">
        <w:t xml:space="preserve">Ut </w:t>
      </w:r>
      <w:proofErr w:type="spellStart"/>
      <w:r w:rsidRPr="00D0659B">
        <w:t>wisi</w:t>
      </w:r>
      <w:proofErr w:type="spellEnd"/>
      <w:r w:rsidRPr="00D0659B">
        <w:t xml:space="preserve"> </w:t>
      </w:r>
      <w:proofErr w:type="spellStart"/>
      <w:r w:rsidRPr="00D0659B">
        <w:t>enim</w:t>
      </w:r>
      <w:proofErr w:type="spellEnd"/>
      <w:r w:rsidRPr="00D0659B">
        <w:t xml:space="preserve"> ad minim </w:t>
      </w:r>
      <w:proofErr w:type="spellStart"/>
      <w:r w:rsidRPr="00D0659B">
        <w:t>veniam</w:t>
      </w:r>
      <w:proofErr w:type="spellEnd"/>
      <w:r w:rsidRPr="00D0659B">
        <w:t xml:space="preserve">, </w:t>
      </w:r>
      <w:proofErr w:type="spellStart"/>
      <w:r w:rsidRPr="00D0659B">
        <w:t>quis</w:t>
      </w:r>
      <w:proofErr w:type="spellEnd"/>
      <w:r w:rsidRPr="00D0659B">
        <w:t xml:space="preserve"> </w:t>
      </w:r>
      <w:proofErr w:type="spellStart"/>
      <w:r w:rsidRPr="00D0659B">
        <w:t>nostrud</w:t>
      </w:r>
      <w:proofErr w:type="spellEnd"/>
      <w:r w:rsidRPr="00D0659B">
        <w:t xml:space="preserve"> </w:t>
      </w:r>
      <w:proofErr w:type="spellStart"/>
      <w:r w:rsidRPr="00D0659B">
        <w:t>exerci</w:t>
      </w:r>
      <w:proofErr w:type="spellEnd"/>
      <w:r w:rsidRPr="00D0659B">
        <w:t xml:space="preserve"> </w:t>
      </w:r>
      <w:proofErr w:type="spellStart"/>
      <w:r w:rsidRPr="00D0659B">
        <w:t>tation</w:t>
      </w:r>
      <w:proofErr w:type="spellEnd"/>
      <w:r w:rsidRPr="00D0659B">
        <w:t xml:space="preserve"> </w:t>
      </w:r>
      <w:proofErr w:type="spellStart"/>
      <w:r w:rsidRPr="00D0659B">
        <w:t>ullamcorper</w:t>
      </w:r>
      <w:proofErr w:type="spellEnd"/>
      <w:r w:rsidRPr="00D0659B">
        <w:t xml:space="preserve"> </w:t>
      </w:r>
      <w:proofErr w:type="spellStart"/>
      <w:r w:rsidRPr="00D0659B">
        <w:t>suscipit</w:t>
      </w:r>
      <w:proofErr w:type="spellEnd"/>
      <w:r w:rsidRPr="00D0659B">
        <w:t xml:space="preserve"> </w:t>
      </w:r>
      <w:proofErr w:type="spellStart"/>
      <w:r w:rsidRPr="00D0659B">
        <w:t>lobortis</w:t>
      </w:r>
      <w:proofErr w:type="spellEnd"/>
      <w:r w:rsidRPr="00D0659B">
        <w:t xml:space="preserve"> </w:t>
      </w:r>
      <w:proofErr w:type="spellStart"/>
      <w:r w:rsidRPr="00D0659B">
        <w:t>nisl</w:t>
      </w:r>
      <w:proofErr w:type="spellEnd"/>
      <w:r w:rsidRPr="00D0659B">
        <w:t xml:space="preserve"> </w:t>
      </w:r>
      <w:proofErr w:type="spellStart"/>
      <w:r w:rsidRPr="00D0659B">
        <w:t>ut</w:t>
      </w:r>
      <w:proofErr w:type="spellEnd"/>
      <w:r w:rsidRPr="00D0659B">
        <w:t xml:space="preserve"> </w:t>
      </w:r>
      <w:proofErr w:type="spellStart"/>
      <w:r w:rsidRPr="00D0659B">
        <w:t>aliquip</w:t>
      </w:r>
      <w:proofErr w:type="spellEnd"/>
      <w:r w:rsidRPr="00D0659B">
        <w:t xml:space="preserve"> ex </w:t>
      </w:r>
      <w:proofErr w:type="spellStart"/>
      <w:r w:rsidRPr="00D0659B">
        <w:t>ea</w:t>
      </w:r>
      <w:proofErr w:type="spellEnd"/>
      <w:r w:rsidRPr="00D0659B">
        <w:t xml:space="preserve"> </w:t>
      </w:r>
      <w:proofErr w:type="spellStart"/>
      <w:r w:rsidRPr="00D0659B">
        <w:t>commodo</w:t>
      </w:r>
      <w:proofErr w:type="spellEnd"/>
      <w:r w:rsidRPr="00D0659B">
        <w:t xml:space="preserve"> </w:t>
      </w:r>
      <w:proofErr w:type="spellStart"/>
      <w:r w:rsidRPr="00D0659B">
        <w:t>consequat</w:t>
      </w:r>
      <w:proofErr w:type="spellEnd"/>
      <w:r w:rsidRPr="00D0659B">
        <w:t xml:space="preserve">. Duis autem vel </w:t>
      </w:r>
      <w:proofErr w:type="spellStart"/>
      <w:r w:rsidRPr="00D0659B">
        <w:t>eum</w:t>
      </w:r>
      <w:proofErr w:type="spellEnd"/>
      <w:r w:rsidRPr="00D0659B">
        <w:t xml:space="preserve"> </w:t>
      </w:r>
      <w:proofErr w:type="spellStart"/>
      <w:r w:rsidRPr="00D0659B">
        <w:t>iriure</w:t>
      </w:r>
      <w:proofErr w:type="spellEnd"/>
      <w:r w:rsidRPr="00D0659B">
        <w:t xml:space="preserve"> dolor in </w:t>
      </w:r>
      <w:proofErr w:type="spellStart"/>
      <w:r w:rsidRPr="00D0659B">
        <w:t>hendrerit</w:t>
      </w:r>
      <w:proofErr w:type="spellEnd"/>
      <w:r w:rsidRPr="00D0659B">
        <w:t xml:space="preserve"> in </w:t>
      </w:r>
      <w:proofErr w:type="spellStart"/>
      <w:r w:rsidRPr="00D0659B">
        <w:t>vulputate</w:t>
      </w:r>
      <w:proofErr w:type="spellEnd"/>
      <w:r w:rsidRPr="00D0659B">
        <w:t xml:space="preserve"> </w:t>
      </w:r>
      <w:proofErr w:type="spellStart"/>
      <w:r w:rsidRPr="00D0659B">
        <w:t>velit</w:t>
      </w:r>
      <w:proofErr w:type="spellEnd"/>
      <w:r w:rsidRPr="00D0659B">
        <w:t xml:space="preserve"> esse </w:t>
      </w:r>
    </w:p>
    <w:p w14:paraId="2454BBF3" w14:textId="77777777" w:rsidR="00AB69D7" w:rsidRDefault="00AB69D7" w:rsidP="00B65746">
      <w:pPr>
        <w:pStyle w:val="cuerpodetexto"/>
      </w:pPr>
    </w:p>
    <w:p w14:paraId="6257BD97" w14:textId="04C8C59A" w:rsidR="00AB69D7" w:rsidRDefault="00AB69D7" w:rsidP="00AB69D7">
      <w:pPr>
        <w:pStyle w:val="TtuloE"/>
      </w:pPr>
      <w:proofErr w:type="spellStart"/>
      <w:r>
        <w:t>Título</w:t>
      </w:r>
      <w:proofErr w:type="spellEnd"/>
      <w:r>
        <w:t xml:space="preserve"> E Noto Sans </w:t>
      </w:r>
      <w:proofErr w:type="spellStart"/>
      <w:r>
        <w:t>negritas</w:t>
      </w:r>
      <w:proofErr w:type="spellEnd"/>
      <w:r>
        <w:t xml:space="preserve"> 10 puntos</w:t>
      </w:r>
    </w:p>
    <w:p w14:paraId="3EDA8F93" w14:textId="77777777" w:rsidR="00AB69D7" w:rsidRDefault="00AB69D7" w:rsidP="00B65746">
      <w:pPr>
        <w:pStyle w:val="cuerpodetexto"/>
      </w:pPr>
    </w:p>
    <w:p w14:paraId="19536256" w14:textId="77777777" w:rsidR="00E73C9F" w:rsidRDefault="00AB69D7" w:rsidP="00B65746">
      <w:pPr>
        <w:pStyle w:val="cuerpodetexto"/>
      </w:pPr>
      <w:r>
        <w:t>V</w:t>
      </w:r>
      <w:r w:rsidR="00AB5920" w:rsidRPr="00D0659B">
        <w:t xml:space="preserve">el illum dolore </w:t>
      </w:r>
      <w:proofErr w:type="spellStart"/>
      <w:r w:rsidR="00AB5920" w:rsidRPr="00D0659B">
        <w:t>eu</w:t>
      </w:r>
      <w:proofErr w:type="spellEnd"/>
      <w:r w:rsidR="00AB5920" w:rsidRPr="00D0659B">
        <w:t xml:space="preserve"> </w:t>
      </w:r>
      <w:proofErr w:type="spellStart"/>
      <w:r w:rsidR="00AB5920" w:rsidRPr="00D0659B">
        <w:t>feugiat</w:t>
      </w:r>
      <w:proofErr w:type="spellEnd"/>
      <w:r w:rsidR="00AB5920" w:rsidRPr="00D0659B">
        <w:t xml:space="preserve"> </w:t>
      </w:r>
      <w:proofErr w:type="spellStart"/>
      <w:r w:rsidR="00AB5920" w:rsidRPr="00D0659B">
        <w:t>nulla</w:t>
      </w:r>
      <w:proofErr w:type="spellEnd"/>
      <w:r w:rsidR="00AB5920" w:rsidRPr="00D0659B">
        <w:t xml:space="preserve"> </w:t>
      </w:r>
      <w:proofErr w:type="spellStart"/>
      <w:r w:rsidR="00AB5920" w:rsidRPr="00D0659B">
        <w:t>facilisis</w:t>
      </w:r>
      <w:proofErr w:type="spellEnd"/>
      <w:r w:rsidR="00AB5920" w:rsidRPr="00D0659B">
        <w:t xml:space="preserve"> at </w:t>
      </w:r>
      <w:proofErr w:type="spellStart"/>
      <w:r w:rsidR="00AB5920" w:rsidRPr="00D0659B">
        <w:t>vero</w:t>
      </w:r>
      <w:proofErr w:type="spellEnd"/>
      <w:r w:rsidR="00AB5920" w:rsidRPr="00D0659B">
        <w:t xml:space="preserve"> eros et </w:t>
      </w:r>
      <w:proofErr w:type="spellStart"/>
      <w:r w:rsidR="00AB5920" w:rsidRPr="00D0659B">
        <w:t>accumsan</w:t>
      </w:r>
      <w:proofErr w:type="spellEnd"/>
      <w:r w:rsidR="00AB5920" w:rsidRPr="00D0659B">
        <w:t xml:space="preserve"> et </w:t>
      </w:r>
      <w:proofErr w:type="spellStart"/>
      <w:r w:rsidR="00AB5920" w:rsidRPr="00D0659B">
        <w:t>iusto</w:t>
      </w:r>
      <w:proofErr w:type="spellEnd"/>
      <w:r w:rsidR="00AB5920" w:rsidRPr="00D0659B">
        <w:t xml:space="preserve"> </w:t>
      </w:r>
      <w:proofErr w:type="spellStart"/>
      <w:r w:rsidR="00AB5920" w:rsidRPr="00D0659B">
        <w:t>odio</w:t>
      </w:r>
      <w:proofErr w:type="spellEnd"/>
      <w:r w:rsidR="00AB5920" w:rsidRPr="00D0659B">
        <w:t xml:space="preserve"> </w:t>
      </w:r>
      <w:proofErr w:type="spellStart"/>
      <w:r w:rsidR="00AB5920" w:rsidRPr="00D0659B">
        <w:t>dignissim</w:t>
      </w:r>
      <w:proofErr w:type="spellEnd"/>
      <w:r w:rsidR="00AB5920" w:rsidRPr="00D0659B">
        <w:t xml:space="preserve"> qui </w:t>
      </w:r>
      <w:proofErr w:type="spellStart"/>
      <w:r w:rsidR="00AB5920" w:rsidRPr="00D0659B">
        <w:t>blandit</w:t>
      </w:r>
      <w:proofErr w:type="spellEnd"/>
      <w:r w:rsidR="00AB5920" w:rsidRPr="00D0659B">
        <w:t xml:space="preserve"> </w:t>
      </w:r>
      <w:proofErr w:type="spellStart"/>
      <w:r w:rsidR="00AB5920" w:rsidRPr="00D0659B">
        <w:t>praesent</w:t>
      </w:r>
      <w:proofErr w:type="spellEnd"/>
      <w:r w:rsidR="00AB5920" w:rsidRPr="00D0659B">
        <w:t xml:space="preserve"> </w:t>
      </w:r>
      <w:proofErr w:type="spellStart"/>
      <w:r w:rsidR="00AB5920" w:rsidRPr="00D0659B">
        <w:t>luptatum</w:t>
      </w:r>
      <w:proofErr w:type="spellEnd"/>
      <w:r w:rsidR="00AB5920" w:rsidRPr="00D0659B">
        <w:t xml:space="preserve"> </w:t>
      </w:r>
      <w:proofErr w:type="spellStart"/>
      <w:r w:rsidR="00AB5920" w:rsidRPr="00D0659B">
        <w:t>zzril</w:t>
      </w:r>
      <w:proofErr w:type="spellEnd"/>
      <w:r w:rsidR="00AB5920" w:rsidRPr="00D0659B">
        <w:t xml:space="preserve"> </w:t>
      </w:r>
      <w:proofErr w:type="spellStart"/>
      <w:r w:rsidR="00AB5920" w:rsidRPr="00D0659B">
        <w:t>delenit</w:t>
      </w:r>
      <w:proofErr w:type="spellEnd"/>
      <w:r w:rsidR="00AB5920" w:rsidRPr="00D0659B">
        <w:t xml:space="preserve"> </w:t>
      </w:r>
      <w:proofErr w:type="spellStart"/>
      <w:r w:rsidR="00AB5920" w:rsidRPr="00D0659B">
        <w:t>augue</w:t>
      </w:r>
      <w:proofErr w:type="spellEnd"/>
      <w:r w:rsidR="00AB5920" w:rsidRPr="00D0659B">
        <w:t xml:space="preserve"> </w:t>
      </w:r>
      <w:proofErr w:type="spellStart"/>
      <w:r w:rsidR="00AB5920" w:rsidRPr="00D0659B">
        <w:t>duis</w:t>
      </w:r>
      <w:proofErr w:type="spellEnd"/>
      <w:r w:rsidR="00AB5920" w:rsidRPr="00D0659B">
        <w:t xml:space="preserve"> dolore </w:t>
      </w:r>
      <w:proofErr w:type="spellStart"/>
      <w:r w:rsidR="00AB5920" w:rsidRPr="00D0659B">
        <w:t>te</w:t>
      </w:r>
      <w:proofErr w:type="spellEnd"/>
      <w:r w:rsidR="00AB5920" w:rsidRPr="00D0659B">
        <w:t xml:space="preserve"> </w:t>
      </w:r>
      <w:proofErr w:type="spellStart"/>
      <w:r w:rsidR="00AB5920" w:rsidRPr="00D0659B">
        <w:t>feugait</w:t>
      </w:r>
      <w:proofErr w:type="spellEnd"/>
      <w:r w:rsidR="00AB5920" w:rsidRPr="00D0659B">
        <w:t xml:space="preserve"> </w:t>
      </w:r>
      <w:proofErr w:type="spellStart"/>
      <w:r w:rsidR="00AB5920" w:rsidRPr="00D0659B">
        <w:t>nulla</w:t>
      </w:r>
      <w:proofErr w:type="spellEnd"/>
      <w:r w:rsidR="00AB5920" w:rsidRPr="00D0659B">
        <w:t xml:space="preserve"> </w:t>
      </w:r>
      <w:proofErr w:type="spellStart"/>
      <w:r w:rsidR="00AB5920" w:rsidRPr="00D0659B">
        <w:t>facilisi</w:t>
      </w:r>
      <w:proofErr w:type="spellEnd"/>
      <w:r w:rsidR="00AB5920" w:rsidRPr="00D0659B">
        <w:t xml:space="preserve">. Lorem ipsum dolor sit </w:t>
      </w:r>
      <w:proofErr w:type="spellStart"/>
      <w:r w:rsidR="00AB5920" w:rsidRPr="00D0659B">
        <w:t>amet</w:t>
      </w:r>
      <w:proofErr w:type="spellEnd"/>
      <w:r w:rsidR="00AB5920" w:rsidRPr="00D0659B">
        <w:t xml:space="preserve">, cons </w:t>
      </w:r>
    </w:p>
    <w:p w14:paraId="52D40E9F" w14:textId="77777777" w:rsidR="00E73C9F" w:rsidRDefault="00E73C9F" w:rsidP="00B65746">
      <w:pPr>
        <w:pStyle w:val="cuerpodetexto"/>
      </w:pPr>
    </w:p>
    <w:p w14:paraId="40A309AA" w14:textId="188F5F7A" w:rsidR="00AB5920" w:rsidRDefault="00E71E5E" w:rsidP="00E73C9F">
      <w:pPr>
        <w:pStyle w:val="1ernivelvieta"/>
      </w:pPr>
      <w:r>
        <w:t xml:space="preserve">1er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viñeta</w:t>
      </w:r>
      <w:proofErr w:type="spellEnd"/>
      <w:r>
        <w:t xml:space="preserve"> </w:t>
      </w:r>
      <w:proofErr w:type="spellStart"/>
      <w:r w:rsidR="00AB5920" w:rsidRPr="00D0659B">
        <w:t>adipiscing</w:t>
      </w:r>
      <w:proofErr w:type="spellEnd"/>
      <w:r w:rsidR="00AB5920" w:rsidRPr="00D0659B">
        <w:t xml:space="preserve"> </w:t>
      </w:r>
      <w:proofErr w:type="spellStart"/>
      <w:r w:rsidR="00AB5920" w:rsidRPr="00D0659B">
        <w:t>elit</w:t>
      </w:r>
      <w:proofErr w:type="spellEnd"/>
      <w:r w:rsidR="00AB5920" w:rsidRPr="00D0659B">
        <w:t xml:space="preserve">, sed diam </w:t>
      </w:r>
      <w:proofErr w:type="spellStart"/>
      <w:r w:rsidR="00AB5920" w:rsidRPr="00D0659B">
        <w:t>nonummy</w:t>
      </w:r>
      <w:proofErr w:type="spellEnd"/>
      <w:r w:rsidR="00AB5920" w:rsidRPr="00D0659B">
        <w:t xml:space="preserve"> </w:t>
      </w:r>
      <w:proofErr w:type="spellStart"/>
      <w:r w:rsidR="00AB5920" w:rsidRPr="00D0659B">
        <w:t>nibh</w:t>
      </w:r>
      <w:proofErr w:type="spellEnd"/>
      <w:r w:rsidR="00AB5920" w:rsidRPr="00D0659B">
        <w:t xml:space="preserve"> </w:t>
      </w:r>
      <w:proofErr w:type="spellStart"/>
      <w:r w:rsidR="00AB5920" w:rsidRPr="00D0659B">
        <w:t>euismod</w:t>
      </w:r>
      <w:proofErr w:type="spellEnd"/>
      <w:r w:rsidR="00AB5920" w:rsidRPr="00D0659B">
        <w:t xml:space="preserve"> </w:t>
      </w:r>
      <w:proofErr w:type="spellStart"/>
      <w:r w:rsidR="00AB5920" w:rsidRPr="00D0659B">
        <w:t>tincidunt</w:t>
      </w:r>
      <w:proofErr w:type="spellEnd"/>
      <w:r w:rsidR="00AB5920" w:rsidRPr="00D0659B">
        <w:t xml:space="preserve"> </w:t>
      </w:r>
      <w:proofErr w:type="spellStart"/>
      <w:r w:rsidR="00AB5920" w:rsidRPr="00D0659B">
        <w:t>ut</w:t>
      </w:r>
      <w:proofErr w:type="spellEnd"/>
      <w:r w:rsidR="00AB5920" w:rsidRPr="00D0659B">
        <w:t xml:space="preserve"> </w:t>
      </w:r>
      <w:proofErr w:type="spellStart"/>
      <w:r w:rsidR="00AB5920" w:rsidRPr="00D0659B">
        <w:t>laoreet</w:t>
      </w:r>
      <w:proofErr w:type="spellEnd"/>
      <w:r w:rsidR="00AB5920" w:rsidRPr="00D0659B">
        <w:t xml:space="preserve"> dolore magna </w:t>
      </w:r>
      <w:proofErr w:type="spellStart"/>
      <w:r w:rsidR="00AB5920" w:rsidRPr="00D0659B">
        <w:t>aliquam</w:t>
      </w:r>
      <w:proofErr w:type="spellEnd"/>
      <w:r w:rsidR="00AB5920" w:rsidRPr="00D0659B">
        <w:t xml:space="preserve"> </w:t>
      </w:r>
      <w:proofErr w:type="spellStart"/>
      <w:r w:rsidR="00AB5920" w:rsidRPr="00D0659B">
        <w:t>erat</w:t>
      </w:r>
      <w:proofErr w:type="spellEnd"/>
      <w:r w:rsidR="00AB5920" w:rsidRPr="00D0659B">
        <w:t xml:space="preserve"> </w:t>
      </w:r>
      <w:proofErr w:type="spellStart"/>
      <w:r w:rsidR="00AB5920" w:rsidRPr="00D0659B">
        <w:t>volutpat</w:t>
      </w:r>
      <w:proofErr w:type="spellEnd"/>
      <w:r w:rsidR="00AB5920" w:rsidRPr="00D0659B">
        <w:t xml:space="preserve">. </w:t>
      </w:r>
    </w:p>
    <w:p w14:paraId="49B69287" w14:textId="4C98E675" w:rsidR="00AB5920" w:rsidRDefault="00AB5920" w:rsidP="00AB5920">
      <w:pPr>
        <w:spacing w:line="276" w:lineRule="auto"/>
        <w:jc w:val="both"/>
        <w:rPr>
          <w:rFonts w:ascii="Noto Sans Light" w:hAnsi="Noto Sans Light" w:cs="Noto Sans Light"/>
          <w:sz w:val="20"/>
          <w:szCs w:val="20"/>
          <w:lang w:val="en-US"/>
        </w:rPr>
      </w:pPr>
    </w:p>
    <w:p w14:paraId="70DCE88D" w14:textId="442BC26D" w:rsidR="00E73C9F" w:rsidRDefault="00E71E5E" w:rsidP="00E73C9F">
      <w:pPr>
        <w:pStyle w:val="2donivelguiones"/>
      </w:pPr>
      <w:r>
        <w:t xml:space="preserve">2do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guiones</w:t>
      </w:r>
      <w:proofErr w:type="spellEnd"/>
      <w:r w:rsidR="00AB5920" w:rsidRPr="00E73C9F">
        <w:t xml:space="preserve"> </w:t>
      </w:r>
      <w:proofErr w:type="spellStart"/>
      <w:r w:rsidR="00AB5920" w:rsidRPr="00E73C9F">
        <w:t>wisi</w:t>
      </w:r>
      <w:proofErr w:type="spellEnd"/>
      <w:r w:rsidR="00AB5920" w:rsidRPr="00E73C9F">
        <w:t xml:space="preserve"> </w:t>
      </w:r>
      <w:proofErr w:type="spellStart"/>
      <w:r w:rsidR="00AB5920" w:rsidRPr="00E73C9F">
        <w:t>enim</w:t>
      </w:r>
      <w:proofErr w:type="spellEnd"/>
      <w:r w:rsidR="00AB5920" w:rsidRPr="00E73C9F">
        <w:t xml:space="preserve"> ad minim </w:t>
      </w:r>
      <w:proofErr w:type="spellStart"/>
      <w:r w:rsidR="00AB5920" w:rsidRPr="00E73C9F">
        <w:t>veniam</w:t>
      </w:r>
      <w:proofErr w:type="spellEnd"/>
      <w:r w:rsidR="00AB5920" w:rsidRPr="00E73C9F">
        <w:t xml:space="preserve">, </w:t>
      </w:r>
      <w:proofErr w:type="spellStart"/>
      <w:r w:rsidR="00AB5920" w:rsidRPr="00E73C9F">
        <w:t>quis</w:t>
      </w:r>
      <w:proofErr w:type="spellEnd"/>
      <w:r w:rsidR="00AB5920" w:rsidRPr="00E73C9F">
        <w:t xml:space="preserve"> </w:t>
      </w:r>
      <w:proofErr w:type="spellStart"/>
      <w:r w:rsidR="00AB5920" w:rsidRPr="00E73C9F">
        <w:t>nostrud</w:t>
      </w:r>
      <w:proofErr w:type="spellEnd"/>
      <w:r w:rsidR="00AB5920" w:rsidRPr="00E73C9F">
        <w:t xml:space="preserve"> </w:t>
      </w:r>
      <w:proofErr w:type="spellStart"/>
      <w:r w:rsidR="00AB5920" w:rsidRPr="00E73C9F">
        <w:t>exerci</w:t>
      </w:r>
      <w:proofErr w:type="spellEnd"/>
      <w:r w:rsidR="00AB5920" w:rsidRPr="00E73C9F">
        <w:t xml:space="preserve"> </w:t>
      </w:r>
      <w:proofErr w:type="spellStart"/>
      <w:r w:rsidR="00AB5920" w:rsidRPr="00E73C9F">
        <w:t>tation</w:t>
      </w:r>
      <w:proofErr w:type="spellEnd"/>
      <w:r w:rsidR="00AB5920" w:rsidRPr="00E73C9F">
        <w:t xml:space="preserve"> </w:t>
      </w:r>
      <w:proofErr w:type="spellStart"/>
      <w:r w:rsidR="00AB5920" w:rsidRPr="00E73C9F">
        <w:t>ullamcorper</w:t>
      </w:r>
      <w:proofErr w:type="spellEnd"/>
      <w:r w:rsidR="00AB5920" w:rsidRPr="00E73C9F">
        <w:t xml:space="preserve"> </w:t>
      </w:r>
      <w:proofErr w:type="spellStart"/>
      <w:r w:rsidR="00AB5920" w:rsidRPr="00E73C9F">
        <w:t>suscipit</w:t>
      </w:r>
      <w:proofErr w:type="spellEnd"/>
      <w:r w:rsidR="00AB5920" w:rsidRPr="00E73C9F">
        <w:t xml:space="preserve"> </w:t>
      </w:r>
      <w:proofErr w:type="spellStart"/>
      <w:r w:rsidR="00AB5920" w:rsidRPr="00E73C9F">
        <w:t>lobortis</w:t>
      </w:r>
      <w:proofErr w:type="spellEnd"/>
      <w:r w:rsidR="00AB5920" w:rsidRPr="00E73C9F">
        <w:t xml:space="preserve"> </w:t>
      </w:r>
      <w:proofErr w:type="spellStart"/>
      <w:r w:rsidR="00AB5920" w:rsidRPr="00E73C9F">
        <w:t>nisl</w:t>
      </w:r>
      <w:proofErr w:type="spellEnd"/>
      <w:r w:rsidR="00AB5920" w:rsidRPr="00E73C9F">
        <w:t xml:space="preserve"> </w:t>
      </w:r>
      <w:proofErr w:type="spellStart"/>
      <w:r w:rsidR="00AB5920" w:rsidRPr="00E73C9F">
        <w:t>ut</w:t>
      </w:r>
      <w:proofErr w:type="spellEnd"/>
      <w:r w:rsidR="00AB5920" w:rsidRPr="00E73C9F">
        <w:t xml:space="preserve"> </w:t>
      </w:r>
      <w:proofErr w:type="spellStart"/>
      <w:r w:rsidR="00AB5920" w:rsidRPr="00E73C9F">
        <w:t>aliquip</w:t>
      </w:r>
      <w:proofErr w:type="spellEnd"/>
      <w:r w:rsidR="00AB5920" w:rsidRPr="00E73C9F">
        <w:t xml:space="preserve"> ex </w:t>
      </w:r>
      <w:proofErr w:type="spellStart"/>
      <w:r w:rsidR="00AB5920" w:rsidRPr="00E73C9F">
        <w:t>ea</w:t>
      </w:r>
      <w:proofErr w:type="spellEnd"/>
      <w:r w:rsidR="00AB5920" w:rsidRPr="00E73C9F">
        <w:t xml:space="preserve"> </w:t>
      </w:r>
      <w:proofErr w:type="spellStart"/>
      <w:r w:rsidR="00AB5920" w:rsidRPr="00E73C9F">
        <w:t>commodo</w:t>
      </w:r>
      <w:proofErr w:type="spellEnd"/>
      <w:r w:rsidR="00AB5920" w:rsidRPr="00E73C9F">
        <w:t xml:space="preserve"> </w:t>
      </w:r>
      <w:proofErr w:type="spellStart"/>
      <w:r w:rsidR="00AB5920" w:rsidRPr="00E73C9F">
        <w:t>consequat</w:t>
      </w:r>
      <w:proofErr w:type="spellEnd"/>
      <w:r w:rsidR="00AB5920" w:rsidRPr="00E73C9F">
        <w:t xml:space="preserve">. </w:t>
      </w:r>
    </w:p>
    <w:p w14:paraId="10247F35" w14:textId="77777777" w:rsidR="00E73C9F" w:rsidRDefault="00E73C9F" w:rsidP="00AB5920">
      <w:pPr>
        <w:spacing w:line="276" w:lineRule="auto"/>
        <w:jc w:val="both"/>
        <w:rPr>
          <w:rFonts w:ascii="Noto Sans Light" w:hAnsi="Noto Sans Light" w:cs="Noto Sans Light"/>
          <w:sz w:val="20"/>
          <w:szCs w:val="20"/>
          <w:lang w:val="en-US"/>
        </w:rPr>
      </w:pPr>
    </w:p>
    <w:p w14:paraId="60D66819" w14:textId="7970E6F1" w:rsidR="00E71E5E" w:rsidRDefault="00E71E5E" w:rsidP="00E71E5E">
      <w:pPr>
        <w:pStyle w:val="3ernivelvieta"/>
      </w:pPr>
      <w:r>
        <w:t xml:space="preserve">3er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viñeta</w:t>
      </w:r>
      <w:proofErr w:type="spellEnd"/>
      <w:r>
        <w:t xml:space="preserve"> </w:t>
      </w:r>
      <w:r w:rsidR="00AB5920" w:rsidRPr="00D0659B">
        <w:t xml:space="preserve">ipsum dolor sit </w:t>
      </w:r>
      <w:proofErr w:type="spellStart"/>
      <w:r w:rsidR="00AB5920" w:rsidRPr="00D0659B">
        <w:t>amet</w:t>
      </w:r>
      <w:proofErr w:type="spellEnd"/>
      <w:r w:rsidR="00AB5920" w:rsidRPr="00D0659B">
        <w:t xml:space="preserve">, </w:t>
      </w:r>
      <w:proofErr w:type="spellStart"/>
      <w:r w:rsidR="00AB5920" w:rsidRPr="00D0659B">
        <w:t>consectetuer</w:t>
      </w:r>
      <w:proofErr w:type="spellEnd"/>
      <w:r w:rsidR="00AB5920" w:rsidRPr="00D0659B">
        <w:t xml:space="preserve"> </w:t>
      </w:r>
      <w:proofErr w:type="spellStart"/>
      <w:r w:rsidR="00AB5920" w:rsidRPr="00D0659B">
        <w:t>adipiscing</w:t>
      </w:r>
      <w:proofErr w:type="spellEnd"/>
      <w:r w:rsidR="00AB5920" w:rsidRPr="00D0659B">
        <w:t xml:space="preserve"> </w:t>
      </w:r>
      <w:proofErr w:type="spellStart"/>
      <w:r w:rsidR="00AB5920" w:rsidRPr="00D0659B">
        <w:t>elit</w:t>
      </w:r>
      <w:proofErr w:type="spellEnd"/>
      <w:r w:rsidR="00AB5920" w:rsidRPr="00D0659B">
        <w:t xml:space="preserve">, sed diam </w:t>
      </w:r>
      <w:proofErr w:type="spellStart"/>
      <w:r w:rsidR="00AB5920" w:rsidRPr="00D0659B">
        <w:t>nonummy</w:t>
      </w:r>
      <w:proofErr w:type="spellEnd"/>
      <w:r w:rsidR="00AB5920" w:rsidRPr="00D0659B">
        <w:t xml:space="preserve"> </w:t>
      </w:r>
      <w:proofErr w:type="spellStart"/>
      <w:r w:rsidR="00AB5920" w:rsidRPr="00D0659B">
        <w:t>nibh</w:t>
      </w:r>
      <w:proofErr w:type="spellEnd"/>
      <w:r w:rsidR="00AB5920" w:rsidRPr="00D0659B">
        <w:t xml:space="preserve"> </w:t>
      </w:r>
      <w:proofErr w:type="spellStart"/>
      <w:r w:rsidR="00AB5920" w:rsidRPr="00D0659B">
        <w:t>euismod</w:t>
      </w:r>
      <w:proofErr w:type="spellEnd"/>
      <w:r w:rsidR="00AB5920" w:rsidRPr="00D0659B">
        <w:t xml:space="preserve"> </w:t>
      </w:r>
      <w:proofErr w:type="spellStart"/>
      <w:r w:rsidR="00AB5920" w:rsidRPr="00D0659B">
        <w:t>tincidunt</w:t>
      </w:r>
      <w:proofErr w:type="spellEnd"/>
      <w:r w:rsidR="00AB5920" w:rsidRPr="00D0659B">
        <w:t xml:space="preserve"> </w:t>
      </w:r>
      <w:proofErr w:type="spellStart"/>
      <w:r w:rsidR="00AB5920" w:rsidRPr="00D0659B">
        <w:t>ut</w:t>
      </w:r>
      <w:proofErr w:type="spellEnd"/>
      <w:r w:rsidR="00AB5920" w:rsidRPr="00D0659B">
        <w:t xml:space="preserve"> </w:t>
      </w:r>
      <w:proofErr w:type="spellStart"/>
      <w:r w:rsidR="00AB5920" w:rsidRPr="00D0659B">
        <w:t>laoreet</w:t>
      </w:r>
      <w:proofErr w:type="spellEnd"/>
      <w:r w:rsidR="00AB5920" w:rsidRPr="00D0659B">
        <w:t xml:space="preserve"> dolore magna </w:t>
      </w:r>
      <w:proofErr w:type="spellStart"/>
      <w:r w:rsidR="00AB5920" w:rsidRPr="00D0659B">
        <w:t>aliquam</w:t>
      </w:r>
      <w:proofErr w:type="spellEnd"/>
      <w:r w:rsidR="00AB5920" w:rsidRPr="00D0659B">
        <w:t xml:space="preserve"> </w:t>
      </w:r>
      <w:proofErr w:type="spellStart"/>
      <w:r w:rsidR="00AB5920" w:rsidRPr="00D0659B">
        <w:t>erat</w:t>
      </w:r>
      <w:proofErr w:type="spellEnd"/>
      <w:r w:rsidR="00AB5920" w:rsidRPr="00D0659B">
        <w:t xml:space="preserve"> </w:t>
      </w:r>
      <w:proofErr w:type="spellStart"/>
      <w:r w:rsidR="00AB5920" w:rsidRPr="00D0659B">
        <w:t>volutpat</w:t>
      </w:r>
      <w:proofErr w:type="spellEnd"/>
      <w:r w:rsidR="00AB5920" w:rsidRPr="00D0659B">
        <w:t xml:space="preserve">. </w:t>
      </w:r>
    </w:p>
    <w:p w14:paraId="35FF22B7" w14:textId="77777777" w:rsidR="00E71E5E" w:rsidRDefault="00E71E5E" w:rsidP="00E71E5E">
      <w:pPr>
        <w:pStyle w:val="3ernivelvieta"/>
        <w:numPr>
          <w:ilvl w:val="0"/>
          <w:numId w:val="0"/>
        </w:numPr>
        <w:ind w:left="1066"/>
      </w:pPr>
    </w:p>
    <w:p w14:paraId="371EB65B" w14:textId="2875C1CC" w:rsidR="00B65746" w:rsidRPr="00E71E5E" w:rsidRDefault="00E71E5E" w:rsidP="00E71E5E">
      <w:pPr>
        <w:pStyle w:val="4tonivelguiones"/>
      </w:pPr>
      <w:r>
        <w:t xml:space="preserve">4to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guiones</w:t>
      </w:r>
      <w:proofErr w:type="spellEnd"/>
      <w:r>
        <w:t xml:space="preserve"> </w:t>
      </w:r>
      <w:r w:rsidR="00AB5920" w:rsidRPr="00E71E5E">
        <w:t xml:space="preserve">t </w:t>
      </w:r>
      <w:proofErr w:type="spellStart"/>
      <w:r w:rsidR="00AB5920" w:rsidRPr="00E71E5E">
        <w:t>wisi</w:t>
      </w:r>
      <w:proofErr w:type="spellEnd"/>
      <w:r w:rsidR="00AB5920" w:rsidRPr="00E71E5E">
        <w:t xml:space="preserve"> </w:t>
      </w:r>
      <w:proofErr w:type="spellStart"/>
      <w:r w:rsidR="00AB5920" w:rsidRPr="00E71E5E">
        <w:t>enim</w:t>
      </w:r>
      <w:proofErr w:type="spellEnd"/>
      <w:r w:rsidR="00AB5920" w:rsidRPr="00E71E5E">
        <w:t xml:space="preserve"> ad minim </w:t>
      </w:r>
      <w:proofErr w:type="spellStart"/>
      <w:r w:rsidR="00AB5920" w:rsidRPr="00E71E5E">
        <w:t>veniam</w:t>
      </w:r>
      <w:proofErr w:type="spellEnd"/>
      <w:r w:rsidR="00AB5920" w:rsidRPr="00E71E5E">
        <w:t xml:space="preserve">, </w:t>
      </w:r>
      <w:proofErr w:type="spellStart"/>
      <w:r w:rsidR="00AB5920" w:rsidRPr="00E71E5E">
        <w:t>quis</w:t>
      </w:r>
      <w:proofErr w:type="spellEnd"/>
      <w:r w:rsidR="00AB5920" w:rsidRPr="00E71E5E">
        <w:t xml:space="preserve"> </w:t>
      </w:r>
      <w:proofErr w:type="spellStart"/>
      <w:r w:rsidR="00AB5920" w:rsidRPr="00E71E5E">
        <w:t>nostrud</w:t>
      </w:r>
      <w:proofErr w:type="spellEnd"/>
      <w:r w:rsidR="00AB5920" w:rsidRPr="00E71E5E">
        <w:t xml:space="preserve"> </w:t>
      </w:r>
      <w:proofErr w:type="spellStart"/>
      <w:r w:rsidR="00AB5920" w:rsidRPr="00E71E5E">
        <w:t>exerci</w:t>
      </w:r>
      <w:proofErr w:type="spellEnd"/>
      <w:r w:rsidR="00AB5920" w:rsidRPr="00E71E5E">
        <w:t xml:space="preserve"> </w:t>
      </w:r>
      <w:proofErr w:type="spellStart"/>
      <w:r w:rsidR="00AB5920" w:rsidRPr="00E71E5E">
        <w:t>tation</w:t>
      </w:r>
      <w:proofErr w:type="spellEnd"/>
      <w:r w:rsidR="00AB5920" w:rsidRPr="00E71E5E">
        <w:t xml:space="preserve"> </w:t>
      </w:r>
      <w:proofErr w:type="spellStart"/>
      <w:r w:rsidR="00AB5920" w:rsidRPr="00E71E5E">
        <w:t>ullamcorper</w:t>
      </w:r>
      <w:proofErr w:type="spellEnd"/>
      <w:r w:rsidR="00AB5920" w:rsidRPr="00E71E5E">
        <w:t xml:space="preserve"> </w:t>
      </w:r>
      <w:proofErr w:type="spellStart"/>
      <w:r w:rsidR="00AB5920" w:rsidRPr="00E71E5E">
        <w:t>suscipit</w:t>
      </w:r>
      <w:proofErr w:type="spellEnd"/>
      <w:r w:rsidR="00AB5920" w:rsidRPr="00E71E5E">
        <w:t xml:space="preserve"> </w:t>
      </w:r>
      <w:proofErr w:type="spellStart"/>
      <w:r w:rsidR="00AB5920" w:rsidRPr="00E71E5E">
        <w:t>lobortis</w:t>
      </w:r>
      <w:proofErr w:type="spellEnd"/>
      <w:r w:rsidR="00AB5920" w:rsidRPr="00E71E5E">
        <w:t xml:space="preserve"> </w:t>
      </w:r>
      <w:proofErr w:type="spellStart"/>
      <w:r w:rsidR="00AB5920" w:rsidRPr="00E71E5E">
        <w:t>nisl</w:t>
      </w:r>
      <w:proofErr w:type="spellEnd"/>
      <w:r w:rsidR="00AB5920" w:rsidRPr="00E71E5E">
        <w:t xml:space="preserve"> </w:t>
      </w:r>
      <w:proofErr w:type="spellStart"/>
      <w:r w:rsidR="00AB5920" w:rsidRPr="00E71E5E">
        <w:t>ut</w:t>
      </w:r>
      <w:proofErr w:type="spellEnd"/>
      <w:r w:rsidR="00AB5920" w:rsidRPr="00E71E5E">
        <w:t xml:space="preserve"> </w:t>
      </w:r>
      <w:proofErr w:type="spellStart"/>
      <w:r w:rsidR="00AB5920" w:rsidRPr="00E71E5E">
        <w:t>aliquip</w:t>
      </w:r>
      <w:proofErr w:type="spellEnd"/>
      <w:r w:rsidR="00AB5920" w:rsidRPr="00E71E5E">
        <w:t xml:space="preserve"> ex </w:t>
      </w:r>
      <w:proofErr w:type="spellStart"/>
      <w:r w:rsidR="00AB5920" w:rsidRPr="00E71E5E">
        <w:t>ea</w:t>
      </w:r>
      <w:proofErr w:type="spellEnd"/>
      <w:r w:rsidR="00AB5920" w:rsidRPr="00E71E5E">
        <w:t xml:space="preserve"> </w:t>
      </w:r>
      <w:proofErr w:type="spellStart"/>
      <w:r w:rsidR="00AB5920" w:rsidRPr="00E71E5E">
        <w:t>commodo</w:t>
      </w:r>
      <w:proofErr w:type="spellEnd"/>
      <w:r w:rsidR="00AB5920" w:rsidRPr="00E71E5E">
        <w:t xml:space="preserve"> </w:t>
      </w:r>
      <w:proofErr w:type="spellStart"/>
      <w:r w:rsidR="00AB5920" w:rsidRPr="00E71E5E">
        <w:t>consequat</w:t>
      </w:r>
      <w:proofErr w:type="spellEnd"/>
      <w:r w:rsidR="00AB5920" w:rsidRPr="00E71E5E">
        <w:t xml:space="preserve">. Duis autem vel </w:t>
      </w:r>
      <w:proofErr w:type="spellStart"/>
      <w:r w:rsidR="00AB5920" w:rsidRPr="00E71E5E">
        <w:t>eum</w:t>
      </w:r>
      <w:proofErr w:type="spellEnd"/>
      <w:r w:rsidR="00AB5920" w:rsidRPr="00E71E5E">
        <w:t xml:space="preserve"> </w:t>
      </w:r>
      <w:proofErr w:type="spellStart"/>
      <w:r w:rsidR="00AB5920" w:rsidRPr="00E71E5E">
        <w:t>iriure</w:t>
      </w:r>
      <w:proofErr w:type="spellEnd"/>
      <w:r w:rsidR="00AB5920" w:rsidRPr="00E71E5E">
        <w:t xml:space="preserve"> dolor in </w:t>
      </w:r>
      <w:proofErr w:type="spellStart"/>
      <w:r w:rsidR="00AB5920" w:rsidRPr="00E71E5E">
        <w:t>hendreri</w:t>
      </w:r>
      <w:proofErr w:type="spellEnd"/>
    </w:p>
    <w:p w14:paraId="1FF63820" w14:textId="77777777" w:rsidR="00B65746" w:rsidRDefault="00B65746" w:rsidP="00E71E5E">
      <w:pPr>
        <w:pStyle w:val="cuerpodetexto"/>
      </w:pPr>
    </w:p>
    <w:p w14:paraId="7C2021BA" w14:textId="155F26BA" w:rsidR="00AB5920" w:rsidRPr="007C2AD6" w:rsidRDefault="008B2C57" w:rsidP="0022133F">
      <w:pPr>
        <w:pStyle w:val="cuerpodetexto"/>
      </w:pPr>
      <w:r>
        <w:t>U</w:t>
      </w:r>
      <w:r w:rsidR="00AB5920" w:rsidRPr="00D0659B">
        <w:t xml:space="preserve">n </w:t>
      </w:r>
      <w:proofErr w:type="spellStart"/>
      <w:r w:rsidR="00AB5920" w:rsidRPr="00D0659B">
        <w:t>vulputate</w:t>
      </w:r>
      <w:proofErr w:type="spellEnd"/>
      <w:r w:rsidR="00AB5920" w:rsidRPr="00D0659B">
        <w:t>.</w:t>
      </w:r>
      <w:r>
        <w:rPr>
          <w:rStyle w:val="Refdenotaalpie"/>
        </w:rPr>
        <w:footnoteReference w:id="1"/>
      </w:r>
      <w:r>
        <w:t xml:space="preserve"> </w:t>
      </w:r>
      <w:proofErr w:type="spellStart"/>
      <w:r w:rsidRPr="00D0659B">
        <w:t>diam</w:t>
      </w:r>
      <w:proofErr w:type="spellEnd"/>
      <w:r w:rsidRPr="00D0659B">
        <w:t xml:space="preserve"> t </w:t>
      </w:r>
      <w:proofErr w:type="spellStart"/>
      <w:r w:rsidRPr="00D0659B">
        <w:t>wisi</w:t>
      </w:r>
      <w:proofErr w:type="spellEnd"/>
      <w:r w:rsidRPr="00D0659B">
        <w:t xml:space="preserve"> </w:t>
      </w:r>
      <w:proofErr w:type="spellStart"/>
      <w:r w:rsidRPr="00D0659B">
        <w:t>enim</w:t>
      </w:r>
      <w:proofErr w:type="spellEnd"/>
      <w:r w:rsidRPr="00D0659B">
        <w:t xml:space="preserve"> ad </w:t>
      </w:r>
      <w:proofErr w:type="spellStart"/>
      <w:r w:rsidRPr="00D0659B">
        <w:t>minim</w:t>
      </w:r>
      <w:proofErr w:type="spellEnd"/>
      <w:r>
        <w:t xml:space="preserve"> </w:t>
      </w:r>
      <w:proofErr w:type="spellStart"/>
      <w:r>
        <w:t>D</w:t>
      </w:r>
      <w:r w:rsidRPr="00D0659B">
        <w:t>olore</w:t>
      </w:r>
      <w:proofErr w:type="spellEnd"/>
      <w:r w:rsidRPr="00D0659B">
        <w:t xml:space="preserve"> magna </w:t>
      </w:r>
      <w:proofErr w:type="spellStart"/>
      <w:r w:rsidRPr="00D0659B">
        <w:t>aliquam</w:t>
      </w:r>
      <w:proofErr w:type="spellEnd"/>
      <w:r w:rsidRPr="00D0659B">
        <w:t xml:space="preserve"> </w:t>
      </w:r>
      <w:proofErr w:type="spellStart"/>
      <w:r w:rsidRPr="00D0659B">
        <w:t>erat</w:t>
      </w:r>
      <w:proofErr w:type="spellEnd"/>
      <w:r w:rsidRPr="00D0659B">
        <w:t xml:space="preserve"> </w:t>
      </w:r>
      <w:proofErr w:type="spellStart"/>
      <w:r w:rsidRPr="00D0659B">
        <w:t>volutpat</w:t>
      </w:r>
      <w:proofErr w:type="spellEnd"/>
      <w:r w:rsidRPr="00D0659B">
        <w:t xml:space="preserve">. Ut </w:t>
      </w:r>
      <w:proofErr w:type="spellStart"/>
      <w:r w:rsidRPr="00D0659B">
        <w:t>wisi</w:t>
      </w:r>
      <w:proofErr w:type="spellEnd"/>
      <w:r w:rsidRPr="00D0659B">
        <w:t xml:space="preserve"> </w:t>
      </w:r>
      <w:proofErr w:type="spellStart"/>
      <w:r w:rsidRPr="00D0659B">
        <w:t>enim</w:t>
      </w:r>
      <w:proofErr w:type="spellEnd"/>
      <w:r w:rsidRPr="00D0659B">
        <w:t xml:space="preserve"> ad </w:t>
      </w:r>
      <w:proofErr w:type="spellStart"/>
      <w:r w:rsidRPr="00D0659B">
        <w:t>minim</w:t>
      </w:r>
      <w:proofErr w:type="spellEnd"/>
      <w:r w:rsidRPr="00D0659B">
        <w:t xml:space="preserve"> </w:t>
      </w:r>
      <w:proofErr w:type="spellStart"/>
      <w:r w:rsidRPr="00D0659B">
        <w:t>veniam</w:t>
      </w:r>
      <w:proofErr w:type="spellEnd"/>
      <w:r w:rsidRPr="00D0659B">
        <w:t xml:space="preserve">, quis </w:t>
      </w:r>
      <w:proofErr w:type="spellStart"/>
      <w:r w:rsidRPr="00D0659B">
        <w:t>nostrud</w:t>
      </w:r>
      <w:proofErr w:type="spellEnd"/>
      <w:r w:rsidRPr="00D0659B">
        <w:t xml:space="preserve"> </w:t>
      </w:r>
      <w:proofErr w:type="spellStart"/>
      <w:r w:rsidRPr="00D0659B">
        <w:t>exerci</w:t>
      </w:r>
      <w:proofErr w:type="spellEnd"/>
      <w:r w:rsidRPr="00D0659B">
        <w:t xml:space="preserve"> </w:t>
      </w:r>
      <w:proofErr w:type="spellStart"/>
      <w:r w:rsidRPr="00D0659B">
        <w:t>tation</w:t>
      </w:r>
      <w:proofErr w:type="spellEnd"/>
      <w:r w:rsidRPr="00D0659B">
        <w:t xml:space="preserve"> </w:t>
      </w:r>
      <w:proofErr w:type="spellStart"/>
      <w:r w:rsidRPr="00D0659B">
        <w:t>ullamcorper</w:t>
      </w:r>
      <w:proofErr w:type="spellEnd"/>
      <w:r w:rsidRPr="00D0659B">
        <w:t xml:space="preserve"> </w:t>
      </w:r>
      <w:proofErr w:type="spellStart"/>
      <w:r w:rsidRPr="00D0659B">
        <w:t>suscipit</w:t>
      </w:r>
      <w:proofErr w:type="spellEnd"/>
      <w:r w:rsidRPr="00D0659B">
        <w:t xml:space="preserve"> </w:t>
      </w:r>
      <w:proofErr w:type="spellStart"/>
      <w:r w:rsidRPr="00D0659B">
        <w:t>lobortis</w:t>
      </w:r>
      <w:proofErr w:type="spellEnd"/>
      <w:r w:rsidRPr="00D0659B">
        <w:t xml:space="preserve"> </w:t>
      </w:r>
      <w:proofErr w:type="spellStart"/>
      <w:r w:rsidRPr="00D0659B">
        <w:t>nisl</w:t>
      </w:r>
      <w:proofErr w:type="spellEnd"/>
      <w:r w:rsidRPr="00D0659B">
        <w:t xml:space="preserve"> ut </w:t>
      </w:r>
      <w:proofErr w:type="spellStart"/>
      <w:r w:rsidRPr="00D0659B">
        <w:t>aliquip</w:t>
      </w:r>
      <w:proofErr w:type="spellEnd"/>
      <w:r w:rsidRPr="00D0659B">
        <w:t xml:space="preserve"> ex </w:t>
      </w:r>
      <w:proofErr w:type="spellStart"/>
      <w:r w:rsidRPr="00D0659B">
        <w:t>ea</w:t>
      </w:r>
      <w:proofErr w:type="spellEnd"/>
      <w:r w:rsidRPr="00D0659B">
        <w:t xml:space="preserve"> commodo</w:t>
      </w:r>
    </w:p>
    <w:p w14:paraId="77BAD0DB" w14:textId="77777777" w:rsidR="002C751C" w:rsidRDefault="002C751C" w:rsidP="00AB5920"/>
    <w:p w14:paraId="025F1FEF" w14:textId="503E894E" w:rsidR="00872B49" w:rsidRPr="00311551" w:rsidRDefault="00311551" w:rsidP="00311551">
      <w:pPr>
        <w:pStyle w:val="TtuloA"/>
      </w:pPr>
      <w:r w:rsidRPr="00311551">
        <w:t xml:space="preserve">Gama </w:t>
      </w:r>
      <w:proofErr w:type="spellStart"/>
      <w:r w:rsidRPr="00311551">
        <w:t>cromática</w:t>
      </w:r>
      <w:proofErr w:type="spellEnd"/>
      <w:r w:rsidRPr="00311551">
        <w:t xml:space="preserve"> y </w:t>
      </w:r>
      <w:proofErr w:type="spellStart"/>
      <w:r w:rsidRPr="00311551">
        <w:t>estilo</w:t>
      </w:r>
      <w:proofErr w:type="spellEnd"/>
      <w:r w:rsidRPr="00311551">
        <w:t xml:space="preserve"> de </w:t>
      </w:r>
      <w:proofErr w:type="spellStart"/>
      <w:r w:rsidRPr="00311551">
        <w:t>gráficos</w:t>
      </w:r>
      <w:proofErr w:type="spellEnd"/>
    </w:p>
    <w:p w14:paraId="1658D22B" w14:textId="77777777" w:rsidR="00872B49" w:rsidRDefault="00872B49" w:rsidP="00872B49"/>
    <w:p w14:paraId="688373E4" w14:textId="3986DE4B" w:rsidR="00872B49" w:rsidRDefault="00796154" w:rsidP="00872B49">
      <w:pPr>
        <w:pStyle w:val="cuerpodetex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CD98631" wp14:editId="7FF5405E">
                <wp:simplePos x="0" y="0"/>
                <wp:positionH relativeFrom="margin">
                  <wp:posOffset>1270</wp:posOffset>
                </wp:positionH>
                <wp:positionV relativeFrom="paragraph">
                  <wp:posOffset>889508</wp:posOffset>
                </wp:positionV>
                <wp:extent cx="6330950" cy="140462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DF0BC" w14:textId="04638555" w:rsidR="00311551" w:rsidRDefault="00311551" w:rsidP="00872B49">
                            <w:pPr>
                              <w:pStyle w:val="Ttulodegrficas"/>
                              <w:rPr>
                                <w:szCs w:val="24"/>
                              </w:rPr>
                            </w:pPr>
                            <w:r w:rsidRPr="00311551">
                              <w:rPr>
                                <w:szCs w:val="24"/>
                              </w:rPr>
                              <w:t xml:space="preserve">Título del gráfico Patria </w:t>
                            </w:r>
                            <w:r>
                              <w:rPr>
                                <w:szCs w:val="24"/>
                              </w:rPr>
                              <w:t>12</w:t>
                            </w:r>
                            <w:r w:rsidRPr="00311551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11551">
                              <w:rPr>
                                <w:szCs w:val="24"/>
                              </w:rPr>
                              <w:t>pts</w:t>
                            </w:r>
                            <w:proofErr w:type="spellEnd"/>
                            <w:r w:rsidRPr="00311551">
                              <w:rPr>
                                <w:szCs w:val="24"/>
                              </w:rPr>
                              <w:t>, en negritas</w:t>
                            </w:r>
                            <w:r w:rsidR="00872B49" w:rsidRPr="00311551">
                              <w:rPr>
                                <w:szCs w:val="24"/>
                              </w:rPr>
                              <w:t xml:space="preserve">, </w:t>
                            </w:r>
                            <w:r w:rsidRPr="00311551">
                              <w:rPr>
                                <w:szCs w:val="24"/>
                              </w:rPr>
                              <w:t xml:space="preserve">alineado a la izquierda, </w:t>
                            </w:r>
                            <w:r>
                              <w:rPr>
                                <w:szCs w:val="24"/>
                              </w:rPr>
                              <w:t>inicial mayúscula</w:t>
                            </w:r>
                            <w:r w:rsidRPr="00311551">
                              <w:rPr>
                                <w:szCs w:val="24"/>
                              </w:rPr>
                              <w:t>, sin punto final</w:t>
                            </w:r>
                          </w:p>
                          <w:p w14:paraId="372972ED" w14:textId="07F27396" w:rsidR="00311551" w:rsidRPr="00311551" w:rsidRDefault="00311551" w:rsidP="00872B49">
                            <w:pPr>
                              <w:pStyle w:val="Ttulodegrficas"/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11551"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(Unidad de Medida</w:t>
                            </w:r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Noto </w:t>
                            </w:r>
                            <w:proofErr w:type="spellStart"/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sans</w:t>
                            </w:r>
                            <w:proofErr w:type="spellEnd"/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light, 9 puntos</w:t>
                            </w:r>
                            <w:r w:rsidRPr="00311551"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7E6A87C" w14:textId="77777777" w:rsidR="00311551" w:rsidRPr="00311551" w:rsidRDefault="00311551" w:rsidP="00872B49">
                            <w:pPr>
                              <w:pStyle w:val="Ttulodegrficas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D9863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.1pt;margin-top:70.05pt;width:498.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52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fLq6t8taC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" stroked="f">
                <v:textbox style="mso-fit-shape-to-text:t">
                  <w:txbxContent>
                    <w:p w14:paraId="0AEDF0BC" w14:textId="04638555" w:rsidR="00311551" w:rsidRDefault="00311551" w:rsidP="00872B49">
                      <w:pPr>
                        <w:pStyle w:val="Ttulodegrficas"/>
                        <w:rPr>
                          <w:szCs w:val="24"/>
                        </w:rPr>
                      </w:pPr>
                      <w:r w:rsidRPr="00311551">
                        <w:rPr>
                          <w:szCs w:val="24"/>
                        </w:rPr>
                        <w:t xml:space="preserve">Título del gráfico Patria </w:t>
                      </w:r>
                      <w:r>
                        <w:rPr>
                          <w:szCs w:val="24"/>
                        </w:rPr>
                        <w:t>12</w:t>
                      </w:r>
                      <w:r w:rsidRPr="00311551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311551">
                        <w:rPr>
                          <w:szCs w:val="24"/>
                        </w:rPr>
                        <w:t>pts</w:t>
                      </w:r>
                      <w:proofErr w:type="spellEnd"/>
                      <w:r w:rsidRPr="00311551">
                        <w:rPr>
                          <w:szCs w:val="24"/>
                        </w:rPr>
                        <w:t>, en negritas</w:t>
                      </w:r>
                      <w:r w:rsidR="00872B49" w:rsidRPr="00311551">
                        <w:rPr>
                          <w:szCs w:val="24"/>
                        </w:rPr>
                        <w:t xml:space="preserve">, </w:t>
                      </w:r>
                      <w:r w:rsidRPr="00311551">
                        <w:rPr>
                          <w:szCs w:val="24"/>
                        </w:rPr>
                        <w:t xml:space="preserve">alineado a la izquierda, </w:t>
                      </w:r>
                      <w:r>
                        <w:rPr>
                          <w:szCs w:val="24"/>
                        </w:rPr>
                        <w:t>inicial mayúscula</w:t>
                      </w:r>
                      <w:r w:rsidRPr="00311551">
                        <w:rPr>
                          <w:szCs w:val="24"/>
                        </w:rPr>
                        <w:t>, sin punto final</w:t>
                      </w:r>
                    </w:p>
                    <w:p w14:paraId="372972ED" w14:textId="07F27396" w:rsidR="00311551" w:rsidRPr="00311551" w:rsidRDefault="00311551" w:rsidP="00872B49">
                      <w:pPr>
                        <w:pStyle w:val="Ttulodegrficas"/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11551"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(Unidad de Medida</w:t>
                      </w:r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, Noto </w:t>
                      </w:r>
                      <w:proofErr w:type="spellStart"/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sans</w:t>
                      </w:r>
                      <w:proofErr w:type="spellEnd"/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light, 9 puntos</w:t>
                      </w:r>
                      <w:r w:rsidRPr="00311551"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</w:t>
                      </w:r>
                    </w:p>
                    <w:p w14:paraId="47E6A87C" w14:textId="77777777" w:rsidR="00311551" w:rsidRPr="00311551" w:rsidRDefault="00311551" w:rsidP="00872B49">
                      <w:pPr>
                        <w:pStyle w:val="Ttulodegrficas"/>
                        <w:rPr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2B49">
        <w:t xml:space="preserve">En la </w:t>
      </w:r>
      <w:proofErr w:type="spellStart"/>
      <w:r w:rsidR="00872B49">
        <w:t>medida</w:t>
      </w:r>
      <w:proofErr w:type="spellEnd"/>
      <w:r w:rsidR="00872B49">
        <w:t xml:space="preserve"> de lo </w:t>
      </w:r>
      <w:proofErr w:type="spellStart"/>
      <w:r w:rsidR="00872B49">
        <w:t>posible</w:t>
      </w:r>
      <w:proofErr w:type="spellEnd"/>
      <w:r w:rsidR="00872B49">
        <w:t xml:space="preserve"> </w:t>
      </w:r>
      <w:proofErr w:type="spellStart"/>
      <w:r w:rsidR="00872B49">
        <w:t>los</w:t>
      </w:r>
      <w:proofErr w:type="spellEnd"/>
      <w:r w:rsidR="00872B49">
        <w:t xml:space="preserve"> </w:t>
      </w:r>
      <w:proofErr w:type="spellStart"/>
      <w:r w:rsidR="00872B49">
        <w:t>gráficos</w:t>
      </w:r>
      <w:proofErr w:type="spellEnd"/>
      <w:r w:rsidR="00872B49">
        <w:t xml:space="preserve"> </w:t>
      </w:r>
      <w:proofErr w:type="spellStart"/>
      <w:r w:rsidR="00872B49">
        <w:t>deben</w:t>
      </w:r>
      <w:proofErr w:type="spellEnd"/>
      <w:r w:rsidR="00872B49">
        <w:t xml:space="preserve"> </w:t>
      </w:r>
      <w:proofErr w:type="spellStart"/>
      <w:r w:rsidR="00872B49">
        <w:t>ir</w:t>
      </w:r>
      <w:proofErr w:type="spellEnd"/>
      <w:r w:rsidR="00872B49">
        <w:t xml:space="preserve"> solo </w:t>
      </w:r>
      <w:proofErr w:type="spellStart"/>
      <w:r w:rsidR="00872B49">
        <w:t>en</w:t>
      </w:r>
      <w:proofErr w:type="spellEnd"/>
      <w:r w:rsidR="00872B49">
        <w:t xml:space="preserve"> color rojo (Pantone 7420 C), </w:t>
      </w:r>
      <w:proofErr w:type="spellStart"/>
      <w:r w:rsidR="00872B49">
        <w:t>como</w:t>
      </w:r>
      <w:proofErr w:type="spellEnd"/>
      <w:r w:rsidR="00872B49">
        <w:t xml:space="preserve"> se </w:t>
      </w:r>
      <w:proofErr w:type="spellStart"/>
      <w:r w:rsidR="00872B49">
        <w:t>muestra</w:t>
      </w:r>
      <w:proofErr w:type="spellEnd"/>
      <w:r w:rsidR="00872B49">
        <w:t xml:space="preserve"> </w:t>
      </w:r>
      <w:proofErr w:type="spellStart"/>
      <w:r w:rsidR="00872B49">
        <w:t>en</w:t>
      </w:r>
      <w:proofErr w:type="spellEnd"/>
      <w:r w:rsidR="00872B49">
        <w:t xml:space="preserve"> la </w:t>
      </w:r>
      <w:proofErr w:type="spellStart"/>
      <w:r w:rsidR="00872B49">
        <w:t>siguiente</w:t>
      </w:r>
      <w:proofErr w:type="spellEnd"/>
      <w:r w:rsidR="00872B49">
        <w:t xml:space="preserve"> imagen, </w:t>
      </w:r>
      <w:proofErr w:type="spellStart"/>
      <w:r w:rsidR="00872B49">
        <w:t>sobre</w:t>
      </w:r>
      <w:proofErr w:type="spellEnd"/>
      <w:r w:rsidR="00872B49">
        <w:t xml:space="preserve"> </w:t>
      </w:r>
      <w:proofErr w:type="spellStart"/>
      <w:r w:rsidR="00872B49">
        <w:t>todo</w:t>
      </w:r>
      <w:proofErr w:type="spellEnd"/>
      <w:r w:rsidR="00872B49">
        <w:t xml:space="preserve"> </w:t>
      </w:r>
      <w:proofErr w:type="spellStart"/>
      <w:r w:rsidR="00872B49">
        <w:t>cuando</w:t>
      </w:r>
      <w:proofErr w:type="spellEnd"/>
      <w:r w:rsidR="00872B49">
        <w:t xml:space="preserve"> </w:t>
      </w:r>
      <w:proofErr w:type="spellStart"/>
      <w:r w:rsidR="00872B49">
        <w:t>los</w:t>
      </w:r>
      <w:proofErr w:type="spellEnd"/>
      <w:r w:rsidR="00872B49">
        <w:t xml:space="preserve"> </w:t>
      </w:r>
      <w:proofErr w:type="spellStart"/>
      <w:r w:rsidR="00872B49">
        <w:t>datos</w:t>
      </w:r>
      <w:proofErr w:type="spellEnd"/>
      <w:r w:rsidR="00872B49">
        <w:t xml:space="preserve"> </w:t>
      </w:r>
      <w:proofErr w:type="spellStart"/>
      <w:r w:rsidR="00872B49">
        <w:t>pertenecen</w:t>
      </w:r>
      <w:proofErr w:type="spellEnd"/>
      <w:r w:rsidR="00872B49">
        <w:t xml:space="preserve"> a un </w:t>
      </w:r>
      <w:proofErr w:type="spellStart"/>
      <w:r w:rsidR="00872B49">
        <w:t>mismo</w:t>
      </w:r>
      <w:proofErr w:type="spellEnd"/>
      <w:r w:rsidR="00872B49">
        <w:t xml:space="preserve"> </w:t>
      </w:r>
      <w:proofErr w:type="spellStart"/>
      <w:r w:rsidR="00872B49">
        <w:t>rubro</w:t>
      </w:r>
      <w:proofErr w:type="spellEnd"/>
      <w:r w:rsidR="00872B49">
        <w:t xml:space="preserve"> (</w:t>
      </w:r>
      <w:proofErr w:type="spellStart"/>
      <w:r w:rsidR="00872B49">
        <w:t>por</w:t>
      </w:r>
      <w:proofErr w:type="spellEnd"/>
      <w:r w:rsidR="00872B49">
        <w:t xml:space="preserve"> </w:t>
      </w:r>
      <w:proofErr w:type="spellStart"/>
      <w:r w:rsidR="00872B49">
        <w:t>ejemplo</w:t>
      </w:r>
      <w:proofErr w:type="spellEnd"/>
      <w:r w:rsidR="00872B49">
        <w:t xml:space="preserve">, </w:t>
      </w:r>
      <w:proofErr w:type="spellStart"/>
      <w:r w:rsidR="00872B49">
        <w:t>producción</w:t>
      </w:r>
      <w:proofErr w:type="spellEnd"/>
      <w:r w:rsidR="00872B49">
        <w:t xml:space="preserve"> de </w:t>
      </w:r>
      <w:proofErr w:type="spellStart"/>
      <w:r w:rsidR="00872B49">
        <w:t>barriles</w:t>
      </w:r>
      <w:proofErr w:type="spellEnd"/>
      <w:r w:rsidR="00872B49">
        <w:t xml:space="preserve"> de </w:t>
      </w:r>
      <w:proofErr w:type="spellStart"/>
      <w:r w:rsidR="00872B49">
        <w:t>petróleo</w:t>
      </w:r>
      <w:proofErr w:type="spellEnd"/>
      <w:r w:rsidR="00872B49">
        <w:t xml:space="preserve"> </w:t>
      </w:r>
      <w:proofErr w:type="spellStart"/>
      <w:r w:rsidR="00872B49">
        <w:t>en</w:t>
      </w:r>
      <w:proofErr w:type="spellEnd"/>
      <w:r w:rsidR="00872B49">
        <w:t xml:space="preserve"> </w:t>
      </w:r>
      <w:proofErr w:type="spellStart"/>
      <w:r w:rsidR="00872B49">
        <w:t>diferentes</w:t>
      </w:r>
      <w:proofErr w:type="spellEnd"/>
      <w:r w:rsidR="00872B49">
        <w:t xml:space="preserve"> </w:t>
      </w:r>
      <w:proofErr w:type="spellStart"/>
      <w:r w:rsidR="00872B49">
        <w:t>años</w:t>
      </w:r>
      <w:proofErr w:type="spellEnd"/>
      <w:r w:rsidR="00872B49">
        <w:t>).</w:t>
      </w:r>
    </w:p>
    <w:p w14:paraId="5B12FC1F" w14:textId="336D2C32" w:rsidR="00872B49" w:rsidRDefault="00D35C4F" w:rsidP="00AB592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0F9BB61" wp14:editId="3EAECDBA">
                <wp:simplePos x="0" y="0"/>
                <wp:positionH relativeFrom="margin">
                  <wp:align>right</wp:align>
                </wp:positionH>
                <wp:positionV relativeFrom="page">
                  <wp:posOffset>8562975</wp:posOffset>
                </wp:positionV>
                <wp:extent cx="6315075" cy="416560"/>
                <wp:effectExtent l="0" t="0" r="9525" b="2540"/>
                <wp:wrapNone/>
                <wp:docPr id="1356" name="Cuadro de texto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5075" cy="416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8E1B7C" w14:textId="4F5B1C5F" w:rsidR="00970BFD" w:rsidRPr="00970BFD" w:rsidRDefault="00970BFD" w:rsidP="00970BFD">
                            <w:pPr>
                              <w:pStyle w:val="Fuentedegrfico"/>
                            </w:pPr>
                            <w:r w:rsidRPr="00970BFD">
                              <w:rPr>
                                <w:b/>
                              </w:rPr>
                              <w:t xml:space="preserve">FUENTE: </w:t>
                            </w:r>
                            <w:r>
                              <w:t>Noto Sans Light 9 puntos</w:t>
                            </w:r>
                            <w:r w:rsidRPr="00970BFD">
                              <w:t>. Alineado a la izquierda. Solamente la palabra FUENTE va en negritas, Lleva punto al final.</w:t>
                            </w:r>
                          </w:p>
                          <w:p w14:paraId="45C1623A" w14:textId="77777777" w:rsidR="00970BFD" w:rsidRDefault="00970BFD" w:rsidP="00970BFD">
                            <w:pPr>
                              <w:rPr>
                                <w:b/>
                                <w:color w:val="90918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9BB61" id="Cuadro de texto 1356" o:spid="_x0000_s1027" type="#_x0000_t202" style="position:absolute;margin-left:446.05pt;margin-top:674.25pt;width:497.25pt;height:32.8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" fillcolor="white [3201]" stroked="f" strokeweight=".5pt">
                <v:textbox>
                  <w:txbxContent>
                    <w:p w14:paraId="6B8E1B7C" w14:textId="4F5B1C5F" w:rsidR="00970BFD" w:rsidRPr="00970BFD" w:rsidRDefault="00970BFD" w:rsidP="00970BFD">
                      <w:pPr>
                        <w:pStyle w:val="Fuentedegrfico"/>
                      </w:pPr>
                      <w:r w:rsidRPr="00970BFD">
                        <w:rPr>
                          <w:b/>
                        </w:rPr>
                        <w:t xml:space="preserve">FUENTE: </w:t>
                      </w:r>
                      <w:r>
                        <w:t>Noto Sans Light 9 puntos</w:t>
                      </w:r>
                      <w:r w:rsidRPr="00970BFD">
                        <w:t>. Alineado a la izquierda. Solamente la palabra FUENTE va en negritas, Lleva punto al final.</w:t>
                      </w:r>
                    </w:p>
                    <w:p w14:paraId="45C1623A" w14:textId="77777777" w:rsidR="00970BFD" w:rsidRDefault="00970BFD" w:rsidP="00970BFD">
                      <w:pPr>
                        <w:rPr>
                          <w:b/>
                          <w:color w:val="90918F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72B49">
        <w:rPr>
          <w:noProof/>
          <w14:ligatures w14:val="standardContextual"/>
        </w:rPr>
        <w:drawing>
          <wp:inline distT="0" distB="0" distL="0" distR="0" wp14:anchorId="051BB152" wp14:editId="060ABAFE">
            <wp:extent cx="5486400" cy="3200400"/>
            <wp:effectExtent l="0" t="0" r="0" b="0"/>
            <wp:docPr id="1346251295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56DA4514" w14:textId="21F79DCB" w:rsidR="00872B49" w:rsidRDefault="00872B49" w:rsidP="00AB5920"/>
    <w:p w14:paraId="316A682F" w14:textId="28F0CA96" w:rsidR="00796154" w:rsidRDefault="00796154" w:rsidP="00796154">
      <w:pPr>
        <w:pStyle w:val="cuerpodetexto"/>
      </w:pPr>
      <w:r w:rsidRPr="00796154">
        <w:t xml:space="preserve">En </w:t>
      </w:r>
      <w:proofErr w:type="spellStart"/>
      <w:r w:rsidRPr="00796154">
        <w:t>caso</w:t>
      </w:r>
      <w:proofErr w:type="spellEnd"/>
      <w:r w:rsidRPr="00796154">
        <w:t xml:space="preserve"> de </w:t>
      </w:r>
      <w:proofErr w:type="spellStart"/>
      <w:r w:rsidRPr="00796154">
        <w:t>requerir</w:t>
      </w:r>
      <w:proofErr w:type="spellEnd"/>
      <w:r w:rsidRPr="00796154">
        <w:t xml:space="preserve"> </w:t>
      </w:r>
      <w:proofErr w:type="spellStart"/>
      <w:r w:rsidRPr="00796154">
        <w:t>más</w:t>
      </w:r>
      <w:proofErr w:type="spellEnd"/>
      <w:r w:rsidRPr="00796154">
        <w:t xml:space="preserve"> </w:t>
      </w:r>
      <w:proofErr w:type="spellStart"/>
      <w:r w:rsidRPr="00796154">
        <w:t>colores</w:t>
      </w:r>
      <w:proofErr w:type="spellEnd"/>
      <w:r w:rsidRPr="00796154">
        <w:t xml:space="preserve"> la </w:t>
      </w:r>
      <w:proofErr w:type="spellStart"/>
      <w:r w:rsidRPr="00796154">
        <w:t>gama</w:t>
      </w:r>
      <w:proofErr w:type="spellEnd"/>
      <w:r w:rsidRPr="00796154">
        <w:t xml:space="preserve"> </w:t>
      </w:r>
      <w:proofErr w:type="spellStart"/>
      <w:r w:rsidRPr="00796154">
        <w:t>institucional</w:t>
      </w:r>
      <w:proofErr w:type="spellEnd"/>
      <w:r w:rsidRPr="00796154">
        <w:t xml:space="preserve"> </w:t>
      </w:r>
      <w:proofErr w:type="spellStart"/>
      <w:r w:rsidRPr="00796154">
        <w:t>debe</w:t>
      </w:r>
      <w:proofErr w:type="spellEnd"/>
      <w:r w:rsidRPr="00796154">
        <w:t xml:space="preserve"> </w:t>
      </w:r>
      <w:proofErr w:type="spellStart"/>
      <w:r w:rsidRPr="00796154">
        <w:t>usarse</w:t>
      </w:r>
      <w:proofErr w:type="spellEnd"/>
      <w:r w:rsidRPr="00796154">
        <w:t xml:space="preserve"> </w:t>
      </w:r>
      <w:proofErr w:type="spellStart"/>
      <w:r w:rsidRPr="00796154">
        <w:t>en</w:t>
      </w:r>
      <w:proofErr w:type="spellEnd"/>
      <w:r w:rsidRPr="00796154">
        <w:t xml:space="preserve"> </w:t>
      </w:r>
      <w:proofErr w:type="spellStart"/>
      <w:r w:rsidRPr="00796154">
        <w:t>el</w:t>
      </w:r>
      <w:proofErr w:type="spellEnd"/>
      <w:r w:rsidRPr="00796154">
        <w:t xml:space="preserve"> </w:t>
      </w:r>
      <w:proofErr w:type="spellStart"/>
      <w:r w:rsidRPr="00796154">
        <w:t>siguiente</w:t>
      </w:r>
      <w:proofErr w:type="spellEnd"/>
      <w:r w:rsidRPr="00796154">
        <w:t xml:space="preserve"> orden:</w:t>
      </w:r>
    </w:p>
    <w:p w14:paraId="7C0043E2" w14:textId="09EBE6F8" w:rsidR="00796154" w:rsidRDefault="00796154" w:rsidP="00796154">
      <w:pPr>
        <w:pStyle w:val="cuerpodetex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078B9455" wp14:editId="17B7DB82">
                <wp:simplePos x="0" y="0"/>
                <wp:positionH relativeFrom="margin">
                  <wp:posOffset>-62230</wp:posOffset>
                </wp:positionH>
                <wp:positionV relativeFrom="paragraph">
                  <wp:posOffset>241935</wp:posOffset>
                </wp:positionV>
                <wp:extent cx="755650" cy="1137920"/>
                <wp:effectExtent l="0" t="0" r="6350" b="0"/>
                <wp:wrapNone/>
                <wp:docPr id="3876942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53671" w14:textId="2D860A9C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7420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265B4137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562F9B85" w14:textId="5D8BF8CF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R 156</w:t>
                            </w:r>
                          </w:p>
                          <w:p w14:paraId="507A50C2" w14:textId="50D48C34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G 35</w:t>
                            </w:r>
                          </w:p>
                          <w:p w14:paraId="5AFBB80C" w14:textId="5E853B4C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B 72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8B9455" id="_x0000_s1028" type="#_x0000_t202" style="position:absolute;left:0;text-align:left;margin-left:-4.9pt;margin-top:19.05pt;width:59.5pt;height:89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" fillcolor="#9c2348 [3204]" stroked="f">
                <v:textbox style="mso-fit-shape-to-text:t">
                  <w:txbxContent>
                    <w:p w14:paraId="5AC53671" w14:textId="2D860A9C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7420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265B4137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562F9B85" w14:textId="5D8BF8CF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R 156</w:t>
                      </w:r>
                    </w:p>
                    <w:p w14:paraId="507A50C2" w14:textId="50D48C34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G 35</w:t>
                      </w:r>
                    </w:p>
                    <w:p w14:paraId="5AFBB80C" w14:textId="5E853B4C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B 72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4913E4" w14:textId="372B0F04" w:rsidR="00796154" w:rsidRPr="00796154" w:rsidRDefault="00796154" w:rsidP="00796154">
      <w:pPr>
        <w:pStyle w:val="cuerpodetex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64EB8012" wp14:editId="6D8B653E">
                <wp:simplePos x="0" y="0"/>
                <wp:positionH relativeFrom="margin">
                  <wp:posOffset>5811520</wp:posOffset>
                </wp:positionH>
                <wp:positionV relativeFrom="paragraph">
                  <wp:posOffset>33020</wp:posOffset>
                </wp:positionV>
                <wp:extent cx="743712" cy="1137920"/>
                <wp:effectExtent l="0" t="0" r="0" b="0"/>
                <wp:wrapNone/>
                <wp:docPr id="1066190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12" cy="1137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D084D" w14:textId="61F9A099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Neutral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black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C</w:t>
                            </w:r>
                          </w:p>
                          <w:p w14:paraId="7DE47C20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417AD5E1" w14:textId="195B1E4D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23</w:t>
                            </w:r>
                          </w:p>
                          <w:p w14:paraId="206BF521" w14:textId="360EB42D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27</w:t>
                            </w:r>
                          </w:p>
                          <w:p w14:paraId="68A7A50A" w14:textId="1C0F6895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EB8012" id="_x0000_s1029" type="#_x0000_t202" style="position:absolute;left:0;text-align:left;margin-left:457.6pt;margin-top:2.6pt;width:58.55pt;height:89.6pt;z-index:-2516377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" fillcolor="black [3213]" stroked="f">
                <v:textbox style="mso-fit-shape-to-text:t">
                  <w:txbxContent>
                    <w:p w14:paraId="7C6D084D" w14:textId="61F9A099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Neutral </w:t>
                      </w:r>
                      <w:proofErr w:type="spellStart"/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black</w:t>
                      </w:r>
                      <w:proofErr w:type="spellEnd"/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 C</w:t>
                      </w:r>
                    </w:p>
                    <w:p w14:paraId="7DE47C20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417AD5E1" w14:textId="195B1E4D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23</w:t>
                      </w:r>
                    </w:p>
                    <w:p w14:paraId="206BF521" w14:textId="360EB42D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27</w:t>
                      </w:r>
                    </w:p>
                    <w:p w14:paraId="68A7A50A" w14:textId="1C0F6895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08F7315E" wp14:editId="06387A0D">
                <wp:simplePos x="0" y="0"/>
                <wp:positionH relativeFrom="margin">
                  <wp:posOffset>4982210</wp:posOffset>
                </wp:positionH>
                <wp:positionV relativeFrom="paragraph">
                  <wp:posOffset>33020</wp:posOffset>
                </wp:positionV>
                <wp:extent cx="743712" cy="1137920"/>
                <wp:effectExtent l="0" t="0" r="0" b="0"/>
                <wp:wrapNone/>
                <wp:docPr id="4969864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12" cy="11379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E96DE" w14:textId="2D1C713E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Cool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gray 7 C</w:t>
                            </w:r>
                          </w:p>
                          <w:p w14:paraId="2B2EAC99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38A03D6D" w14:textId="7282C476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152</w:t>
                            </w:r>
                          </w:p>
                          <w:p w14:paraId="76616240" w14:textId="5721B658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152</w:t>
                            </w:r>
                          </w:p>
                          <w:p w14:paraId="1103216C" w14:textId="3D65B6A5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F7315E" id="_x0000_s1030" type="#_x0000_t202" style="position:absolute;left:0;text-align:left;margin-left:392.3pt;margin-top:2.6pt;width:58.55pt;height:89.6pt;z-index:-2516398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" fillcolor="#7f7f7f [1612]" stroked="f">
                <v:textbox style="mso-fit-shape-to-text:t">
                  <w:txbxContent>
                    <w:p w14:paraId="7B3E96DE" w14:textId="2D1C713E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Cool</w:t>
                      </w:r>
                      <w:proofErr w:type="spellEnd"/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 gray 7 C</w:t>
                      </w:r>
                    </w:p>
                    <w:p w14:paraId="2B2EAC99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38A03D6D" w14:textId="7282C476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152</w:t>
                      </w:r>
                    </w:p>
                    <w:p w14:paraId="76616240" w14:textId="5721B658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152</w:t>
                      </w:r>
                    </w:p>
                    <w:p w14:paraId="1103216C" w14:textId="3D65B6A5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1A04A4C7" wp14:editId="7930A893">
                <wp:simplePos x="0" y="0"/>
                <wp:positionH relativeFrom="margin">
                  <wp:posOffset>4141470</wp:posOffset>
                </wp:positionH>
                <wp:positionV relativeFrom="paragraph">
                  <wp:posOffset>33020</wp:posOffset>
                </wp:positionV>
                <wp:extent cx="755650" cy="1137920"/>
                <wp:effectExtent l="0" t="0" r="6350" b="0"/>
                <wp:wrapNone/>
                <wp:docPr id="16796653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E2C42" w14:textId="049D41E4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627 </w:t>
                            </w: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5AF4A5E2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768CBAFF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0</w:t>
                            </w:r>
                          </w:p>
                          <w:p w14:paraId="0FEEB80F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47</w:t>
                            </w:r>
                          </w:p>
                          <w:p w14:paraId="5417CED2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42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04A4C7" id="_x0000_s1031" type="#_x0000_t202" style="position:absolute;left:0;text-align:left;margin-left:326.1pt;margin-top:2.6pt;width:59.5pt;height:89.6pt;z-index:-251641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" fillcolor="#002f2a [3208]" stroked="f">
                <v:textbox style="mso-fit-shape-to-text:t">
                  <w:txbxContent>
                    <w:p w14:paraId="3DFE2C42" w14:textId="049D41E4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627 </w:t>
                      </w: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5AF4A5E2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768CBAFF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0</w:t>
                      </w:r>
                    </w:p>
                    <w:p w14:paraId="0FEEB80F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47</w:t>
                      </w:r>
                    </w:p>
                    <w:p w14:paraId="5417CED2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42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648E2FDA" wp14:editId="5C671229">
                <wp:simplePos x="0" y="0"/>
                <wp:positionH relativeFrom="margin">
                  <wp:posOffset>3302000</wp:posOffset>
                </wp:positionH>
                <wp:positionV relativeFrom="paragraph">
                  <wp:posOffset>33020</wp:posOffset>
                </wp:positionV>
                <wp:extent cx="755650" cy="1137920"/>
                <wp:effectExtent l="0" t="0" r="6350" b="0"/>
                <wp:wrapNone/>
                <wp:docPr id="7424430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90000"/>
                            <a:lumOff val="1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4CB6B" w14:textId="1FF584E6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626 </w:t>
                            </w: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21CCC9F3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486C2F57" w14:textId="13E25565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30</w:t>
                            </w:r>
                          </w:p>
                          <w:p w14:paraId="7961020E" w14:textId="4C3A33FC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91</w:t>
                            </w:r>
                          </w:p>
                          <w:p w14:paraId="1998D10B" w14:textId="413C243A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79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8E2FDA" id="_x0000_s1032" type="#_x0000_t202" style="position:absolute;left:0;text-align:left;margin-left:260pt;margin-top:2.6pt;width:59.5pt;height:89.6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" fillcolor="#005e53 [2904]" stroked="f">
                <v:textbox style="mso-fit-shape-to-text:t">
                  <w:txbxContent>
                    <w:p w14:paraId="7D14CB6B" w14:textId="1FF584E6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626 </w:t>
                      </w: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21CCC9F3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486C2F57" w14:textId="13E25565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30</w:t>
                      </w:r>
                    </w:p>
                    <w:p w14:paraId="7961020E" w14:textId="4C3A33FC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91</w:t>
                      </w:r>
                    </w:p>
                    <w:p w14:paraId="1998D10B" w14:textId="413C243A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79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0567572D" wp14:editId="5D8542F8">
                <wp:simplePos x="0" y="0"/>
                <wp:positionH relativeFrom="margin">
                  <wp:posOffset>2455545</wp:posOffset>
                </wp:positionH>
                <wp:positionV relativeFrom="paragraph">
                  <wp:posOffset>33020</wp:posOffset>
                </wp:positionV>
                <wp:extent cx="755650" cy="1137920"/>
                <wp:effectExtent l="0" t="0" r="6350" b="0"/>
                <wp:wrapNone/>
                <wp:docPr id="13742106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F3ED" w14:textId="28F82075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  <w:t>7402 C</w:t>
                            </w:r>
                            <w: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1BB29EDF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</w:pPr>
                          </w:p>
                          <w:p w14:paraId="2E858756" w14:textId="29A62FBC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  <w:t>R 231</w:t>
                            </w:r>
                          </w:p>
                          <w:p w14:paraId="53A5BC2B" w14:textId="6182EB1C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  <w:t>G 210</w:t>
                            </w:r>
                          </w:p>
                          <w:p w14:paraId="183093DE" w14:textId="7DB49C2D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0D0D0D" w:themeColor="text1" w:themeTint="F2"/>
                                <w:sz w:val="21"/>
                                <w:szCs w:val="21"/>
                              </w:rPr>
                              <w:t>B 149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67572D" id="_x0000_s1033" type="#_x0000_t202" style="position:absolute;left:0;text-align:left;margin-left:193.35pt;margin-top:2.6pt;width:59.5pt;height:89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" fillcolor="#e6d194 [3207]" stroked="f">
                <v:textbox style="mso-fit-shape-to-text:t">
                  <w:txbxContent>
                    <w:p w14:paraId="5AF8F3ED" w14:textId="28F82075" w:rsidR="00796154" w:rsidRPr="00796154" w:rsidRDefault="00796154" w:rsidP="00796154">
                      <w:pP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  <w:t>7402 C</w:t>
                      </w:r>
                      <w: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  <w:br/>
                      </w:r>
                    </w:p>
                    <w:p w14:paraId="1BB29EDF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</w:pPr>
                    </w:p>
                    <w:p w14:paraId="2E858756" w14:textId="29A62FBC" w:rsidR="00796154" w:rsidRPr="00796154" w:rsidRDefault="00796154" w:rsidP="00796154">
                      <w:pP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  <w:t>R 231</w:t>
                      </w:r>
                    </w:p>
                    <w:p w14:paraId="53A5BC2B" w14:textId="6182EB1C" w:rsidR="00796154" w:rsidRPr="00796154" w:rsidRDefault="00796154" w:rsidP="00796154">
                      <w:pP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  <w:t>G 210</w:t>
                      </w:r>
                    </w:p>
                    <w:p w14:paraId="183093DE" w14:textId="7DB49C2D" w:rsidR="00796154" w:rsidRPr="00796154" w:rsidRDefault="00796154" w:rsidP="00796154">
                      <w:pPr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0D0D0D" w:themeColor="text1" w:themeTint="F2"/>
                          <w:sz w:val="21"/>
                          <w:szCs w:val="21"/>
                        </w:rPr>
                        <w:t>B 149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2E1E3363" wp14:editId="3816CB62">
                <wp:simplePos x="0" y="0"/>
                <wp:positionH relativeFrom="margin">
                  <wp:posOffset>1624965</wp:posOffset>
                </wp:positionH>
                <wp:positionV relativeFrom="paragraph">
                  <wp:posOffset>33020</wp:posOffset>
                </wp:positionV>
                <wp:extent cx="755650" cy="1137920"/>
                <wp:effectExtent l="0" t="0" r="6350" b="0"/>
                <wp:wrapNone/>
                <wp:docPr id="2688588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90195" w14:textId="5201E51F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1255 </w:t>
                            </w: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19AE7804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553EDE7C" w14:textId="2E3F5B7E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166</w:t>
                            </w:r>
                          </w:p>
                          <w:p w14:paraId="67EA1B41" w14:textId="653652F8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128</w:t>
                            </w:r>
                          </w:p>
                          <w:p w14:paraId="1B246F26" w14:textId="15881121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1E3363" id="_x0000_s1034" type="#_x0000_t202" style="position:absolute;left:0;text-align:left;margin-left:127.95pt;margin-top:2.6pt;width:59.5pt;height:89.6pt;z-index:-2516480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" fillcolor="#a57f2c [3206]" stroked="f">
                <v:textbox style="mso-fit-shape-to-text:t">
                  <w:txbxContent>
                    <w:p w14:paraId="27A90195" w14:textId="5201E51F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1255 </w:t>
                      </w: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19AE7804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553EDE7C" w14:textId="2E3F5B7E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166</w:t>
                      </w:r>
                    </w:p>
                    <w:p w14:paraId="67EA1B41" w14:textId="653652F8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128</w:t>
                      </w:r>
                    </w:p>
                    <w:p w14:paraId="1B246F26" w14:textId="15881121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45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08A55B9" wp14:editId="3FAF031A">
                <wp:simplePos x="0" y="0"/>
                <wp:positionH relativeFrom="margin">
                  <wp:posOffset>778510</wp:posOffset>
                </wp:positionH>
                <wp:positionV relativeFrom="paragraph">
                  <wp:posOffset>33020</wp:posOffset>
                </wp:positionV>
                <wp:extent cx="755650" cy="1137920"/>
                <wp:effectExtent l="0" t="0" r="6350" b="0"/>
                <wp:wrapNone/>
                <wp:docPr id="599067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1379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D526A" w14:textId="2DBFAE14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742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1 </w:t>
                            </w: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14:paraId="0BDF762A" w14:textId="77777777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16C4F1F1" w14:textId="145A91C3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98</w:t>
                            </w:r>
                          </w:p>
                          <w:p w14:paraId="1C82655F" w14:textId="14E72101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G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19</w:t>
                            </w:r>
                          </w:p>
                          <w:p w14:paraId="5177B78A" w14:textId="4E2D012B" w:rsidR="00796154" w:rsidRPr="00796154" w:rsidRDefault="00796154" w:rsidP="0079615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796154"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B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A55B9" id="_x0000_s1035" type="#_x0000_t202" style="position:absolute;left:0;text-align:left;margin-left:61.3pt;margin-top:2.6pt;width:59.5pt;height:89.6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" fillcolor="#621333 [3205]" stroked="f">
                <v:textbox style="mso-fit-shape-to-text:t">
                  <w:txbxContent>
                    <w:p w14:paraId="1CCD526A" w14:textId="2DBFAE14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742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1 </w:t>
                      </w: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C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br/>
                      </w:r>
                    </w:p>
                    <w:p w14:paraId="0BDF762A" w14:textId="77777777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16C4F1F1" w14:textId="145A91C3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98</w:t>
                      </w:r>
                    </w:p>
                    <w:p w14:paraId="1C82655F" w14:textId="14E72101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G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19</w:t>
                      </w:r>
                    </w:p>
                    <w:p w14:paraId="5177B78A" w14:textId="4E2D012B" w:rsidR="00796154" w:rsidRPr="00796154" w:rsidRDefault="00796154" w:rsidP="00796154">
                      <w:pP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</w:pPr>
                      <w:r w:rsidRPr="00796154"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 xml:space="preserve">B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1"/>
                          <w:szCs w:val="21"/>
                        </w:rPr>
                        <w:t>51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DB5F19" w14:textId="67BDE1EF" w:rsidR="00AB69D7" w:rsidRDefault="00AB69D7" w:rsidP="00AB5920"/>
    <w:p w14:paraId="00083453" w14:textId="306BD359" w:rsidR="00AB69D7" w:rsidRDefault="00AB69D7" w:rsidP="00AB5920"/>
    <w:p w14:paraId="0D0E9708" w14:textId="77777777" w:rsidR="00AB69D7" w:rsidRDefault="00AB69D7" w:rsidP="00796154"/>
    <w:p w14:paraId="1F89DD60" w14:textId="77777777" w:rsidR="00796154" w:rsidRDefault="00796154" w:rsidP="00796154"/>
    <w:p w14:paraId="20AAD315" w14:textId="77777777" w:rsidR="00796154" w:rsidRDefault="00796154" w:rsidP="00796154"/>
    <w:p w14:paraId="7B317A81" w14:textId="249A9F14" w:rsidR="00796154" w:rsidRDefault="00796154" w:rsidP="0079615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94CE018" wp14:editId="3B28826D">
                <wp:simplePos x="0" y="0"/>
                <wp:positionH relativeFrom="margin">
                  <wp:posOffset>-62230</wp:posOffset>
                </wp:positionH>
                <wp:positionV relativeFrom="paragraph">
                  <wp:posOffset>384175</wp:posOffset>
                </wp:positionV>
                <wp:extent cx="6330950" cy="694690"/>
                <wp:effectExtent l="0" t="0" r="0" b="0"/>
                <wp:wrapSquare wrapText="bothSides"/>
                <wp:docPr id="6045174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0" cy="694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14793" w14:textId="55D1102D" w:rsidR="00311551" w:rsidRDefault="00311551" w:rsidP="00311551">
                            <w:pPr>
                              <w:pStyle w:val="Ttulodegrficas"/>
                              <w:rPr>
                                <w:szCs w:val="24"/>
                              </w:rPr>
                            </w:pPr>
                            <w:r w:rsidRPr="00311551">
                              <w:rPr>
                                <w:szCs w:val="24"/>
                              </w:rPr>
                              <w:t xml:space="preserve">Título </w:t>
                            </w:r>
                            <w:r>
                              <w:rPr>
                                <w:szCs w:val="24"/>
                              </w:rPr>
                              <w:t>de la tabla</w:t>
                            </w:r>
                            <w:r w:rsidRPr="00311551">
                              <w:rPr>
                                <w:szCs w:val="24"/>
                              </w:rPr>
                              <w:t xml:space="preserve"> Patria </w:t>
                            </w:r>
                            <w:r>
                              <w:rPr>
                                <w:szCs w:val="24"/>
                              </w:rPr>
                              <w:t>12</w:t>
                            </w:r>
                            <w:r w:rsidRPr="00311551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11551">
                              <w:rPr>
                                <w:szCs w:val="24"/>
                              </w:rPr>
                              <w:t>pts</w:t>
                            </w:r>
                            <w:proofErr w:type="spellEnd"/>
                            <w:r w:rsidRPr="00311551">
                              <w:rPr>
                                <w:szCs w:val="24"/>
                              </w:rPr>
                              <w:t xml:space="preserve">, en negritas, alineado a la izquierda, </w:t>
                            </w:r>
                            <w:r>
                              <w:rPr>
                                <w:szCs w:val="24"/>
                              </w:rPr>
                              <w:t>inicial mayúscula</w:t>
                            </w:r>
                            <w:r w:rsidRPr="00311551">
                              <w:rPr>
                                <w:szCs w:val="24"/>
                              </w:rPr>
                              <w:t>, sin punto final</w:t>
                            </w:r>
                          </w:p>
                          <w:p w14:paraId="6813CD35" w14:textId="77777777" w:rsidR="00311551" w:rsidRPr="00311551" w:rsidRDefault="00311551" w:rsidP="00311551">
                            <w:pPr>
                              <w:pStyle w:val="Ttulodegrficas"/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311551"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(Unidad de Medida</w:t>
                            </w:r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, Noto </w:t>
                            </w:r>
                            <w:proofErr w:type="spellStart"/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sans</w:t>
                            </w:r>
                            <w:proofErr w:type="spellEnd"/>
                            <w:r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 xml:space="preserve"> light, 9 puntos</w:t>
                            </w:r>
                            <w:r w:rsidRPr="00311551">
                              <w:rPr>
                                <w:rFonts w:ascii="Noto Sans Light" w:hAnsi="Noto Sans Light"/>
                                <w:b w:val="0"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D9B8DDB" w14:textId="60350297" w:rsidR="00796154" w:rsidRPr="00796154" w:rsidRDefault="00796154" w:rsidP="00796154">
                            <w:pPr>
                              <w:pStyle w:val="Ttulodegrficas"/>
                              <w:rPr>
                                <w:b w:val="0"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CE018" id="_x0000_s1036" type="#_x0000_t202" style="position:absolute;margin-left:-4.9pt;margin-top:30.25pt;width:498.5pt;height:54.7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" stroked="f">
                <v:textbox>
                  <w:txbxContent>
                    <w:p w14:paraId="6CB14793" w14:textId="55D1102D" w:rsidR="00311551" w:rsidRDefault="00311551" w:rsidP="00311551">
                      <w:pPr>
                        <w:pStyle w:val="Ttulodegrficas"/>
                        <w:rPr>
                          <w:szCs w:val="24"/>
                        </w:rPr>
                      </w:pPr>
                      <w:r w:rsidRPr="00311551">
                        <w:rPr>
                          <w:szCs w:val="24"/>
                        </w:rPr>
                        <w:t xml:space="preserve">Título </w:t>
                      </w:r>
                      <w:r>
                        <w:rPr>
                          <w:szCs w:val="24"/>
                        </w:rPr>
                        <w:t>de la tabla</w:t>
                      </w:r>
                      <w:r w:rsidRPr="00311551">
                        <w:rPr>
                          <w:szCs w:val="24"/>
                        </w:rPr>
                        <w:t xml:space="preserve"> Patria </w:t>
                      </w:r>
                      <w:r>
                        <w:rPr>
                          <w:szCs w:val="24"/>
                        </w:rPr>
                        <w:t>12</w:t>
                      </w:r>
                      <w:r w:rsidRPr="00311551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311551">
                        <w:rPr>
                          <w:szCs w:val="24"/>
                        </w:rPr>
                        <w:t>pts</w:t>
                      </w:r>
                      <w:proofErr w:type="spellEnd"/>
                      <w:r w:rsidRPr="00311551">
                        <w:rPr>
                          <w:szCs w:val="24"/>
                        </w:rPr>
                        <w:t xml:space="preserve">, en negritas, alineado a la izquierda, </w:t>
                      </w:r>
                      <w:r>
                        <w:rPr>
                          <w:szCs w:val="24"/>
                        </w:rPr>
                        <w:t>inicial mayúscula</w:t>
                      </w:r>
                      <w:r w:rsidRPr="00311551">
                        <w:rPr>
                          <w:szCs w:val="24"/>
                        </w:rPr>
                        <w:t>, sin punto final</w:t>
                      </w:r>
                    </w:p>
                    <w:p w14:paraId="6813CD35" w14:textId="77777777" w:rsidR="00311551" w:rsidRPr="00311551" w:rsidRDefault="00311551" w:rsidP="00311551">
                      <w:pPr>
                        <w:pStyle w:val="Ttulodegrficas"/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311551"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(Unidad de Medida</w:t>
                      </w:r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, Noto </w:t>
                      </w:r>
                      <w:proofErr w:type="spellStart"/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sans</w:t>
                      </w:r>
                      <w:proofErr w:type="spellEnd"/>
                      <w:r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 xml:space="preserve"> light, 9 puntos</w:t>
                      </w:r>
                      <w:r w:rsidRPr="00311551">
                        <w:rPr>
                          <w:rFonts w:ascii="Noto Sans Light" w:hAnsi="Noto Sans Light"/>
                          <w:b w:val="0"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)</w:t>
                      </w:r>
                    </w:p>
                    <w:p w14:paraId="1D9B8DDB" w14:textId="60350297" w:rsidR="00796154" w:rsidRPr="00796154" w:rsidRDefault="00796154" w:rsidP="00796154">
                      <w:pPr>
                        <w:pStyle w:val="Ttulodegrficas"/>
                        <w:rPr>
                          <w:b w:val="0"/>
                          <w:b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aconcuadrcula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796154" w14:paraId="24F7B917" w14:textId="77777777" w:rsidTr="00996B1F">
        <w:tc>
          <w:tcPr>
            <w:tcW w:w="3320" w:type="dxa"/>
            <w:shd w:val="clear" w:color="auto" w:fill="A57F2C" w:themeFill="accent3"/>
            <w:vAlign w:val="center"/>
          </w:tcPr>
          <w:p w14:paraId="4F78A95F" w14:textId="4F6D5BDC" w:rsidR="00796154" w:rsidRPr="00996B1F" w:rsidRDefault="00996B1F" w:rsidP="00996B1F">
            <w:pPr>
              <w:jc w:val="center"/>
              <w:rPr>
                <w:b/>
                <w:bCs/>
                <w:color w:val="FFFFFF" w:themeColor="background1"/>
                <w:sz w:val="21"/>
                <w:szCs w:val="21"/>
              </w:rPr>
            </w:pPr>
            <w:r w:rsidRPr="00996B1F">
              <w:rPr>
                <w:b/>
                <w:bCs/>
                <w:color w:val="FFFFFF" w:themeColor="background1"/>
                <w:sz w:val="21"/>
                <w:szCs w:val="21"/>
              </w:rPr>
              <w:t>ENCABEZADO</w:t>
            </w:r>
          </w:p>
        </w:tc>
        <w:tc>
          <w:tcPr>
            <w:tcW w:w="3321" w:type="dxa"/>
            <w:shd w:val="clear" w:color="auto" w:fill="A57F2C" w:themeFill="accent3"/>
            <w:vAlign w:val="center"/>
          </w:tcPr>
          <w:p w14:paraId="63068491" w14:textId="5BC2F318" w:rsidR="00796154" w:rsidRPr="00996B1F" w:rsidRDefault="00996B1F" w:rsidP="00996B1F">
            <w:pPr>
              <w:jc w:val="center"/>
              <w:rPr>
                <w:b/>
                <w:bCs/>
                <w:color w:val="FFFFFF" w:themeColor="background1"/>
                <w:sz w:val="21"/>
                <w:szCs w:val="21"/>
              </w:rPr>
            </w:pPr>
            <w:r w:rsidRPr="00996B1F">
              <w:rPr>
                <w:b/>
                <w:bCs/>
                <w:color w:val="FFFFFF" w:themeColor="background1"/>
                <w:sz w:val="21"/>
                <w:szCs w:val="21"/>
              </w:rPr>
              <w:t>NOTO SANS 10.5</w:t>
            </w:r>
            <w:r>
              <w:rPr>
                <w:b/>
                <w:bCs/>
                <w:color w:val="FFFFFF" w:themeColor="background1"/>
                <w:sz w:val="21"/>
                <w:szCs w:val="21"/>
              </w:rPr>
              <w:t xml:space="preserve"> </w:t>
            </w:r>
          </w:p>
        </w:tc>
        <w:tc>
          <w:tcPr>
            <w:tcW w:w="3321" w:type="dxa"/>
            <w:shd w:val="clear" w:color="auto" w:fill="A57F2C" w:themeFill="accent3"/>
            <w:vAlign w:val="center"/>
          </w:tcPr>
          <w:p w14:paraId="0C188D77" w14:textId="4D6F5338" w:rsidR="00796154" w:rsidRPr="00996B1F" w:rsidRDefault="00996B1F" w:rsidP="00996B1F">
            <w:pPr>
              <w:jc w:val="center"/>
              <w:rPr>
                <w:b/>
                <w:bCs/>
                <w:color w:val="FFFFFF" w:themeColor="background1"/>
                <w:sz w:val="21"/>
                <w:szCs w:val="21"/>
              </w:rPr>
            </w:pPr>
            <w:r w:rsidRPr="00996B1F">
              <w:rPr>
                <w:b/>
                <w:bCs/>
                <w:color w:val="FFFFFF" w:themeColor="background1"/>
                <w:sz w:val="21"/>
                <w:szCs w:val="21"/>
              </w:rPr>
              <w:t>NEGRITAS</w:t>
            </w:r>
          </w:p>
        </w:tc>
      </w:tr>
      <w:tr w:rsidR="00796154" w14:paraId="0C688709" w14:textId="77777777" w:rsidTr="00996B1F">
        <w:tc>
          <w:tcPr>
            <w:tcW w:w="3320" w:type="dxa"/>
            <w:shd w:val="clear" w:color="auto" w:fill="F2F2F2" w:themeFill="background1" w:themeFillShade="F2"/>
            <w:vAlign w:val="center"/>
          </w:tcPr>
          <w:p w14:paraId="4E847D4C" w14:textId="043A469B" w:rsidR="00796154" w:rsidRPr="00796154" w:rsidRDefault="00996B1F" w:rsidP="00996B1F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Texto noto </w:t>
            </w:r>
            <w:proofErr w:type="spellStart"/>
            <w:r>
              <w:rPr>
                <w:sz w:val="21"/>
                <w:szCs w:val="21"/>
              </w:rPr>
              <w:t>sans</w:t>
            </w:r>
            <w:proofErr w:type="spellEnd"/>
            <w:r>
              <w:rPr>
                <w:sz w:val="21"/>
                <w:szCs w:val="21"/>
              </w:rPr>
              <w:t xml:space="preserve"> 10.5 </w:t>
            </w:r>
            <w:proofErr w:type="spellStart"/>
            <w:r>
              <w:rPr>
                <w:sz w:val="21"/>
                <w:szCs w:val="21"/>
              </w:rPr>
              <w:t>pts</w:t>
            </w:r>
            <w:proofErr w:type="spellEnd"/>
            <w:r>
              <w:rPr>
                <w:sz w:val="21"/>
                <w:szCs w:val="21"/>
              </w:rPr>
              <w:t xml:space="preserve"> alineado a la izquierda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4BC7B38F" w14:textId="1EAED35D" w:rsidR="00796154" w:rsidRPr="00796154" w:rsidRDefault="00996B1F" w:rsidP="00996B1F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10.5 </w:t>
            </w:r>
            <w:r>
              <w:rPr>
                <w:sz w:val="21"/>
                <w:szCs w:val="21"/>
              </w:rPr>
              <w:br/>
              <w:t>cifras centradas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458E96A3" w14:textId="77777777" w:rsidR="00796154" w:rsidRPr="00996B1F" w:rsidRDefault="00996B1F" w:rsidP="00996B1F">
            <w:pPr>
              <w:jc w:val="center"/>
              <w:rPr>
                <w:b/>
                <w:bCs/>
                <w:sz w:val="21"/>
                <w:szCs w:val="21"/>
              </w:rPr>
            </w:pPr>
            <w:r w:rsidRPr="00996B1F">
              <w:rPr>
                <w:b/>
                <w:bCs/>
                <w:sz w:val="21"/>
                <w:szCs w:val="21"/>
              </w:rPr>
              <w:t>00</w:t>
            </w:r>
          </w:p>
          <w:p w14:paraId="474064D1" w14:textId="0D3F6A3A" w:rsidR="00996B1F" w:rsidRPr="00796154" w:rsidRDefault="00996B1F" w:rsidP="00996B1F">
            <w:pPr>
              <w:jc w:val="center"/>
              <w:rPr>
                <w:sz w:val="21"/>
                <w:szCs w:val="21"/>
              </w:rPr>
            </w:pPr>
            <w:r w:rsidRPr="00996B1F">
              <w:rPr>
                <w:b/>
                <w:bCs/>
                <w:sz w:val="21"/>
                <w:szCs w:val="21"/>
              </w:rPr>
              <w:t>TOTALES EN NEGRITAS</w:t>
            </w:r>
          </w:p>
        </w:tc>
      </w:tr>
      <w:tr w:rsidR="00796154" w14:paraId="0A7E1482" w14:textId="77777777" w:rsidTr="00996B1F">
        <w:tc>
          <w:tcPr>
            <w:tcW w:w="3320" w:type="dxa"/>
            <w:shd w:val="clear" w:color="auto" w:fill="F2F2F2" w:themeFill="background1" w:themeFillShade="F2"/>
            <w:vAlign w:val="center"/>
          </w:tcPr>
          <w:p w14:paraId="21112755" w14:textId="1FD7015C" w:rsidR="00796154" w:rsidRPr="00796154" w:rsidRDefault="00996B1F" w:rsidP="00996B1F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Texto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2A1EB129" w14:textId="03876633" w:rsidR="00796154" w:rsidRPr="00796154" w:rsidRDefault="00996B1F" w:rsidP="00996B1F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00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767F3E18" w14:textId="6F3DA8B4" w:rsidR="00796154" w:rsidRPr="00996B1F" w:rsidRDefault="00996B1F" w:rsidP="00996B1F">
            <w:pPr>
              <w:jc w:val="center"/>
              <w:rPr>
                <w:b/>
                <w:bCs/>
                <w:sz w:val="21"/>
                <w:szCs w:val="21"/>
              </w:rPr>
            </w:pPr>
            <w:r w:rsidRPr="00996B1F">
              <w:rPr>
                <w:b/>
                <w:bCs/>
                <w:sz w:val="21"/>
                <w:szCs w:val="21"/>
              </w:rPr>
              <w:t>00</w:t>
            </w:r>
          </w:p>
        </w:tc>
      </w:tr>
      <w:tr w:rsidR="00796154" w14:paraId="49E79127" w14:textId="77777777" w:rsidTr="00996B1F">
        <w:tc>
          <w:tcPr>
            <w:tcW w:w="3320" w:type="dxa"/>
            <w:shd w:val="clear" w:color="auto" w:fill="F2F2F2" w:themeFill="background1" w:themeFillShade="F2"/>
            <w:vAlign w:val="center"/>
          </w:tcPr>
          <w:p w14:paraId="21E58762" w14:textId="5665EE93" w:rsidR="00796154" w:rsidRPr="00796154" w:rsidRDefault="00996B1F" w:rsidP="00996B1F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Texto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7D87915D" w14:textId="4BF8A7B7" w:rsidR="00796154" w:rsidRPr="00796154" w:rsidRDefault="00996B1F" w:rsidP="00996B1F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00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54E0AA06" w14:textId="1910786C" w:rsidR="00796154" w:rsidRPr="00996B1F" w:rsidRDefault="00996B1F" w:rsidP="00996B1F">
            <w:pPr>
              <w:jc w:val="center"/>
              <w:rPr>
                <w:b/>
                <w:bCs/>
                <w:sz w:val="21"/>
                <w:szCs w:val="21"/>
              </w:rPr>
            </w:pPr>
            <w:r w:rsidRPr="00996B1F">
              <w:rPr>
                <w:b/>
                <w:bCs/>
                <w:sz w:val="21"/>
                <w:szCs w:val="21"/>
              </w:rPr>
              <w:t>00</w:t>
            </w:r>
          </w:p>
        </w:tc>
      </w:tr>
      <w:tr w:rsidR="00796154" w14:paraId="11AF6852" w14:textId="77777777" w:rsidTr="00996B1F">
        <w:tc>
          <w:tcPr>
            <w:tcW w:w="3320" w:type="dxa"/>
            <w:shd w:val="clear" w:color="auto" w:fill="F2F2F2" w:themeFill="background1" w:themeFillShade="F2"/>
            <w:vAlign w:val="center"/>
          </w:tcPr>
          <w:p w14:paraId="53B8715D" w14:textId="516CC757" w:rsidR="00796154" w:rsidRPr="00796154" w:rsidRDefault="00996B1F" w:rsidP="00996B1F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Texto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65E1E1B6" w14:textId="47DDCEDB" w:rsidR="00796154" w:rsidRPr="00796154" w:rsidRDefault="00996B1F" w:rsidP="00996B1F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00</w:t>
            </w:r>
          </w:p>
        </w:tc>
        <w:tc>
          <w:tcPr>
            <w:tcW w:w="3321" w:type="dxa"/>
            <w:shd w:val="clear" w:color="auto" w:fill="F2F2F2" w:themeFill="background1" w:themeFillShade="F2"/>
            <w:vAlign w:val="center"/>
          </w:tcPr>
          <w:p w14:paraId="259CF6A9" w14:textId="20925D6F" w:rsidR="00796154" w:rsidRPr="00996B1F" w:rsidRDefault="00996B1F" w:rsidP="00996B1F">
            <w:pPr>
              <w:jc w:val="center"/>
              <w:rPr>
                <w:b/>
                <w:bCs/>
                <w:sz w:val="21"/>
                <w:szCs w:val="21"/>
              </w:rPr>
            </w:pPr>
            <w:r w:rsidRPr="00996B1F">
              <w:rPr>
                <w:b/>
                <w:bCs/>
                <w:sz w:val="21"/>
                <w:szCs w:val="21"/>
              </w:rPr>
              <w:t>00</w:t>
            </w:r>
          </w:p>
        </w:tc>
      </w:tr>
    </w:tbl>
    <w:p w14:paraId="162064DA" w14:textId="1AE1472F" w:rsidR="00796154" w:rsidRDefault="00796154" w:rsidP="00796154"/>
    <w:p w14:paraId="6D04E5F6" w14:textId="77777777" w:rsidR="00996B1F" w:rsidRDefault="00996B1F" w:rsidP="00796154"/>
    <w:p w14:paraId="73335194" w14:textId="77777777" w:rsidR="00996B1F" w:rsidRDefault="00996B1F" w:rsidP="00796154"/>
    <w:p w14:paraId="71BC907F" w14:textId="77777777" w:rsidR="00996B1F" w:rsidRDefault="00996B1F" w:rsidP="00796154"/>
    <w:p w14:paraId="2A0D7625" w14:textId="77777777" w:rsidR="00996B1F" w:rsidRDefault="00996B1F" w:rsidP="00796154"/>
    <w:p w14:paraId="28322CD3" w14:textId="77777777" w:rsidR="00996B1F" w:rsidRDefault="00996B1F" w:rsidP="00796154"/>
    <w:p w14:paraId="7F8DD33F" w14:textId="77777777" w:rsidR="00996B1F" w:rsidRDefault="00996B1F" w:rsidP="00796154"/>
    <w:p w14:paraId="0F9A969F" w14:textId="77777777" w:rsidR="00996B1F" w:rsidRDefault="00996B1F" w:rsidP="00796154"/>
    <w:p w14:paraId="2CFBD86C" w14:textId="77777777" w:rsidR="00996B1F" w:rsidRDefault="00996B1F" w:rsidP="00796154"/>
    <w:p w14:paraId="7820B9A4" w14:textId="77777777" w:rsidR="006527E0" w:rsidRDefault="006527E0" w:rsidP="00796154"/>
    <w:p w14:paraId="29D66238" w14:textId="77777777" w:rsidR="00996B1F" w:rsidRDefault="00996B1F" w:rsidP="00796154"/>
    <w:p w14:paraId="51990F33" w14:textId="77777777" w:rsidR="00996B1F" w:rsidRDefault="00996B1F" w:rsidP="00796154"/>
    <w:p w14:paraId="419F90DE" w14:textId="77777777" w:rsidR="00996B1F" w:rsidRDefault="00996B1F" w:rsidP="00796154"/>
    <w:p w14:paraId="17A47ACF" w14:textId="77777777" w:rsidR="00996B1F" w:rsidRDefault="00996B1F" w:rsidP="00796154"/>
    <w:p w14:paraId="7C351904" w14:textId="77777777" w:rsidR="00996B1F" w:rsidRDefault="00996B1F" w:rsidP="00796154"/>
    <w:p w14:paraId="528DC4D0" w14:textId="77777777" w:rsidR="00996B1F" w:rsidRDefault="00996B1F" w:rsidP="00796154"/>
    <w:p w14:paraId="219E378E" w14:textId="77777777" w:rsidR="00996B1F" w:rsidRDefault="00996B1F" w:rsidP="00796154"/>
    <w:p w14:paraId="4331FF4C" w14:textId="033C9DC4" w:rsidR="00996B1F" w:rsidRDefault="00996B1F" w:rsidP="00996B1F">
      <w:pPr>
        <w:pStyle w:val="TtuloA"/>
      </w:pPr>
      <w:proofErr w:type="spellStart"/>
      <w:r>
        <w:t>Glosario</w:t>
      </w:r>
      <w:proofErr w:type="spellEnd"/>
    </w:p>
    <w:p w14:paraId="4AE2D8AD" w14:textId="77777777" w:rsidR="00996B1F" w:rsidRDefault="00996B1F" w:rsidP="00796154"/>
    <w:p w14:paraId="369C3DD1" w14:textId="18E78242" w:rsidR="00996B1F" w:rsidRDefault="00996B1F" w:rsidP="00996B1F">
      <w:pPr>
        <w:pStyle w:val="cuerpodetexto"/>
      </w:pPr>
      <w:r w:rsidRPr="00996B1F">
        <w:rPr>
          <w:b/>
          <w:bCs/>
        </w:rPr>
        <w:t>PALABRA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 palabra a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3DA1B91F" w14:textId="77777777" w:rsidR="00996B1F" w:rsidRPr="00996B1F" w:rsidRDefault="00996B1F" w:rsidP="00996B1F">
      <w:pPr>
        <w:pStyle w:val="cuerpodetexto"/>
      </w:pPr>
      <w:r w:rsidRPr="00996B1F">
        <w:rPr>
          <w:b/>
          <w:bCs/>
        </w:rPr>
        <w:t>PALABRA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 palabra a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36564EE1" w14:textId="77777777" w:rsidR="00996B1F" w:rsidRPr="00996B1F" w:rsidRDefault="00996B1F" w:rsidP="00996B1F">
      <w:pPr>
        <w:pStyle w:val="cuerpodetexto"/>
      </w:pPr>
      <w:r w:rsidRPr="00996B1F">
        <w:rPr>
          <w:b/>
          <w:bCs/>
        </w:rPr>
        <w:t>PALABRA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 palabra a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06248001" w14:textId="77777777" w:rsidR="00996B1F" w:rsidRDefault="00996B1F" w:rsidP="00996B1F">
      <w:pPr>
        <w:pStyle w:val="cuerpodetexto"/>
      </w:pPr>
      <w:r w:rsidRPr="00996B1F">
        <w:rPr>
          <w:b/>
          <w:bCs/>
        </w:rPr>
        <w:t>PALABRA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 palabra a </w:t>
      </w:r>
      <w:proofErr w:type="spellStart"/>
      <w:r>
        <w:t>describir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6345C78C" w14:textId="77777777" w:rsidR="00996B1F" w:rsidRDefault="00996B1F" w:rsidP="00996B1F">
      <w:pPr>
        <w:pStyle w:val="cuerpodetexto"/>
      </w:pPr>
    </w:p>
    <w:p w14:paraId="6ACEC580" w14:textId="77777777" w:rsidR="00996B1F" w:rsidRDefault="00996B1F" w:rsidP="00996B1F">
      <w:pPr>
        <w:pStyle w:val="cuerpodetexto"/>
      </w:pPr>
    </w:p>
    <w:p w14:paraId="73D841D9" w14:textId="32796F6B" w:rsidR="00996B1F" w:rsidRDefault="00996B1F" w:rsidP="00996B1F">
      <w:pPr>
        <w:pStyle w:val="TtuloA"/>
      </w:pPr>
      <w:proofErr w:type="spellStart"/>
      <w:r>
        <w:t>Siglas</w:t>
      </w:r>
      <w:proofErr w:type="spellEnd"/>
      <w:r>
        <w:t xml:space="preserve"> y </w:t>
      </w:r>
      <w:proofErr w:type="spellStart"/>
      <w:r>
        <w:t>acrónimos</w:t>
      </w:r>
      <w:proofErr w:type="spellEnd"/>
    </w:p>
    <w:p w14:paraId="4A6306E9" w14:textId="77777777" w:rsidR="00996B1F" w:rsidRDefault="00996B1F" w:rsidP="00996B1F"/>
    <w:p w14:paraId="540CF3D5" w14:textId="06A99C04" w:rsidR="00996B1F" w:rsidRDefault="00996B1F" w:rsidP="00996B1F">
      <w:pPr>
        <w:pStyle w:val="cuerpodetexto"/>
      </w:pPr>
      <w:r>
        <w:rPr>
          <w:b/>
          <w:bCs/>
        </w:rPr>
        <w:t>ABC</w:t>
      </w:r>
      <w:r w:rsidRPr="00996B1F">
        <w:rPr>
          <w:b/>
          <w:bCs/>
        </w:rPr>
        <w:t xml:space="preserve">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las </w:t>
      </w:r>
      <w:proofErr w:type="spellStart"/>
      <w:r>
        <w:t>siglas</w:t>
      </w:r>
      <w:proofErr w:type="spellEnd"/>
      <w:r>
        <w:t xml:space="preserve"> van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405F6BBA" w14:textId="14167AF7" w:rsidR="00996B1F" w:rsidRDefault="00996B1F" w:rsidP="00996B1F">
      <w:pPr>
        <w:pStyle w:val="cuerpodetexto"/>
      </w:pPr>
      <w:r>
        <w:rPr>
          <w:b/>
          <w:bCs/>
        </w:rPr>
        <w:t>DEF</w:t>
      </w:r>
      <w:r w:rsidRPr="00996B1F">
        <w:rPr>
          <w:b/>
          <w:bCs/>
        </w:rPr>
        <w:t xml:space="preserve">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las </w:t>
      </w:r>
      <w:proofErr w:type="spellStart"/>
      <w:r>
        <w:t>siglas</w:t>
      </w:r>
      <w:proofErr w:type="spellEnd"/>
      <w:r>
        <w:t xml:space="preserve"> van </w:t>
      </w:r>
      <w:proofErr w:type="spellStart"/>
      <w:r>
        <w:t>en</w:t>
      </w:r>
      <w:proofErr w:type="spellEnd"/>
      <w:r>
        <w:t xml:space="preserve"> </w:t>
      </w:r>
      <w:proofErr w:type="spellStart"/>
      <w:r>
        <w:t>negritas</w:t>
      </w:r>
      <w:proofErr w:type="spellEnd"/>
      <w:r>
        <w:t>.</w:t>
      </w:r>
    </w:p>
    <w:p w14:paraId="654FF9FC" w14:textId="155383ED" w:rsidR="00996B1F" w:rsidRDefault="00996B1F" w:rsidP="00996B1F">
      <w:pPr>
        <w:pStyle w:val="cuerpodetexto"/>
      </w:pPr>
      <w:r>
        <w:rPr>
          <w:b/>
          <w:bCs/>
        </w:rPr>
        <w:t>GHI</w:t>
      </w:r>
      <w:r w:rsidRPr="00996B1F">
        <w:rPr>
          <w:b/>
          <w:bCs/>
        </w:rPr>
        <w:t xml:space="preserve"> –</w:t>
      </w:r>
      <w:r w:rsidRPr="00996B1F">
        <w:t xml:space="preserve"> </w:t>
      </w:r>
      <w:proofErr w:type="spellStart"/>
      <w:r w:rsidRPr="00996B1F">
        <w:t>Descripción</w:t>
      </w:r>
      <w:proofErr w:type="spellEnd"/>
      <w:r w:rsidRPr="00996B1F">
        <w:t xml:space="preserve"> </w:t>
      </w:r>
      <w:proofErr w:type="spellStart"/>
      <w:r w:rsidRPr="00996B1F">
        <w:t>noto</w:t>
      </w:r>
      <w:proofErr w:type="spellEnd"/>
      <w:r w:rsidRPr="00996B1F">
        <w:t xml:space="preserve"> sans 10.5</w:t>
      </w:r>
      <w:r>
        <w:t xml:space="preserve">, </w:t>
      </w:r>
      <w:proofErr w:type="spellStart"/>
      <w:r>
        <w:t>estilo</w:t>
      </w:r>
      <w:proofErr w:type="spellEnd"/>
      <w:r>
        <w:t xml:space="preserve"> </w:t>
      </w:r>
      <w:proofErr w:type="spellStart"/>
      <w:r>
        <w:t>cuerpo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Solo las </w:t>
      </w:r>
      <w:proofErr w:type="spellStart"/>
      <w:r>
        <w:t>siglas</w:t>
      </w:r>
      <w:proofErr w:type="spellEnd"/>
      <w:r>
        <w:t xml:space="preserve"> van en negritas.</w:t>
      </w:r>
    </w:p>
    <w:p w14:paraId="5650656D" w14:textId="77777777" w:rsidR="00996B1F" w:rsidRDefault="00996B1F" w:rsidP="00996B1F">
      <w:pPr>
        <w:pStyle w:val="cuerpodetexto"/>
      </w:pPr>
    </w:p>
    <w:p w14:paraId="276382B8" w14:textId="77777777" w:rsidR="00D35C4F" w:rsidRDefault="00D35C4F" w:rsidP="00996B1F">
      <w:pPr>
        <w:pStyle w:val="cuerpodetexto"/>
      </w:pPr>
    </w:p>
    <w:p w14:paraId="5A136397" w14:textId="77777777" w:rsidR="00D35C4F" w:rsidRDefault="00D35C4F" w:rsidP="00996B1F">
      <w:pPr>
        <w:pStyle w:val="cuerpodetexto"/>
      </w:pPr>
    </w:p>
    <w:p w14:paraId="24CF24CC" w14:textId="77777777" w:rsidR="00D35C4F" w:rsidRDefault="00D35C4F" w:rsidP="00996B1F">
      <w:pPr>
        <w:pStyle w:val="cuerpodetexto"/>
      </w:pPr>
    </w:p>
    <w:p w14:paraId="1BEDE081" w14:textId="77777777" w:rsidR="00D35C4F" w:rsidRDefault="00D35C4F" w:rsidP="00996B1F">
      <w:pPr>
        <w:pStyle w:val="cuerpodetexto"/>
      </w:pPr>
    </w:p>
    <w:p w14:paraId="64A9D0E9" w14:textId="77777777" w:rsidR="00D35C4F" w:rsidRDefault="00D35C4F" w:rsidP="00996B1F">
      <w:pPr>
        <w:pStyle w:val="cuerpodetexto"/>
      </w:pPr>
    </w:p>
    <w:p w14:paraId="2EAEBA18" w14:textId="77777777" w:rsidR="00D35C4F" w:rsidRDefault="00D35C4F" w:rsidP="00996B1F">
      <w:pPr>
        <w:pStyle w:val="cuerpodetexto"/>
      </w:pPr>
    </w:p>
    <w:p w14:paraId="4B398E43" w14:textId="77777777" w:rsidR="00D35C4F" w:rsidRDefault="00D35C4F" w:rsidP="00996B1F">
      <w:pPr>
        <w:pStyle w:val="cuerpodetexto"/>
      </w:pPr>
    </w:p>
    <w:p w14:paraId="58EF8F02" w14:textId="77777777" w:rsidR="00D35C4F" w:rsidRDefault="00D35C4F" w:rsidP="00996B1F">
      <w:pPr>
        <w:pStyle w:val="cuerpodetexto"/>
      </w:pPr>
    </w:p>
    <w:p w14:paraId="46A4856A" w14:textId="77777777" w:rsidR="00D35C4F" w:rsidRDefault="00D35C4F" w:rsidP="00996B1F">
      <w:pPr>
        <w:pStyle w:val="cuerpodetexto"/>
      </w:pPr>
    </w:p>
    <w:p w14:paraId="5F996EF8" w14:textId="77777777" w:rsidR="00D35C4F" w:rsidRDefault="00D35C4F" w:rsidP="00996B1F">
      <w:pPr>
        <w:pStyle w:val="cuerpodetexto"/>
      </w:pPr>
    </w:p>
    <w:p w14:paraId="53DF3070" w14:textId="77777777" w:rsidR="00D35C4F" w:rsidRDefault="00D35C4F" w:rsidP="00996B1F">
      <w:pPr>
        <w:pStyle w:val="cuerpodetexto"/>
      </w:pPr>
    </w:p>
    <w:p w14:paraId="4EC27281" w14:textId="77777777" w:rsidR="00D35C4F" w:rsidRDefault="00D35C4F" w:rsidP="00996B1F">
      <w:pPr>
        <w:pStyle w:val="cuerpodetexto"/>
      </w:pPr>
    </w:p>
    <w:p w14:paraId="2EFDC903" w14:textId="77777777" w:rsidR="00D35C4F" w:rsidRDefault="00D35C4F" w:rsidP="00996B1F">
      <w:pPr>
        <w:pStyle w:val="cuerpodetexto"/>
      </w:pPr>
    </w:p>
    <w:p w14:paraId="218D6DCA" w14:textId="77777777" w:rsidR="00D35C4F" w:rsidRDefault="00D35C4F" w:rsidP="00996B1F">
      <w:pPr>
        <w:pStyle w:val="cuerpodetexto"/>
      </w:pPr>
    </w:p>
    <w:p w14:paraId="74087DF2" w14:textId="77777777" w:rsidR="00D35C4F" w:rsidRDefault="00D35C4F" w:rsidP="00996B1F">
      <w:pPr>
        <w:pStyle w:val="cuerpodetexto"/>
      </w:pPr>
    </w:p>
    <w:p w14:paraId="6DA62DC8" w14:textId="77777777" w:rsidR="00D35C4F" w:rsidRDefault="00D35C4F" w:rsidP="00996B1F">
      <w:pPr>
        <w:pStyle w:val="cuerpodetexto"/>
      </w:pPr>
    </w:p>
    <w:p w14:paraId="320A70BD" w14:textId="77777777" w:rsidR="00D35C4F" w:rsidRDefault="00D35C4F" w:rsidP="00996B1F">
      <w:pPr>
        <w:pStyle w:val="cuerpodetexto"/>
      </w:pPr>
    </w:p>
    <w:p w14:paraId="242B8FED" w14:textId="77777777" w:rsidR="00D35C4F" w:rsidRDefault="00D35C4F" w:rsidP="00996B1F">
      <w:pPr>
        <w:pStyle w:val="cuerpodetexto"/>
      </w:pPr>
    </w:p>
    <w:p w14:paraId="642F7438" w14:textId="77777777" w:rsidR="00D35C4F" w:rsidRDefault="00D35C4F" w:rsidP="00996B1F">
      <w:pPr>
        <w:pStyle w:val="cuerpodetexto"/>
      </w:pPr>
    </w:p>
    <w:p w14:paraId="58978337" w14:textId="77777777" w:rsidR="00D35C4F" w:rsidRDefault="00D35C4F" w:rsidP="00996B1F">
      <w:pPr>
        <w:pStyle w:val="cuerpodetexto"/>
      </w:pPr>
    </w:p>
    <w:p w14:paraId="73E6C969" w14:textId="77777777" w:rsidR="00D35C4F" w:rsidRDefault="00D35C4F" w:rsidP="00996B1F">
      <w:pPr>
        <w:pStyle w:val="cuerpodetexto"/>
      </w:pPr>
    </w:p>
    <w:p w14:paraId="0F00480E" w14:textId="56C08342" w:rsidR="00D35C4F" w:rsidRPr="00996B1F" w:rsidRDefault="00D35C4F" w:rsidP="00996B1F">
      <w:pPr>
        <w:pStyle w:val="cuerpodetexto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1" locked="0" layoutInCell="1" allowOverlap="1" wp14:anchorId="32786441" wp14:editId="0EFDF59F">
            <wp:simplePos x="0" y="0"/>
            <wp:positionH relativeFrom="margin">
              <wp:posOffset>-748665</wp:posOffset>
            </wp:positionH>
            <wp:positionV relativeFrom="paragraph">
              <wp:posOffset>-1493012</wp:posOffset>
            </wp:positionV>
            <wp:extent cx="7812000" cy="10174551"/>
            <wp:effectExtent l="0" t="0" r="0" b="0"/>
            <wp:wrapNone/>
            <wp:docPr id="1230116756" name="Imagen 6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6756" name="Imagen 6" descr="Patrón de fond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000" cy="10174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35C4F" w:rsidRPr="00996B1F" w:rsidSect="00E73C9F">
      <w:headerReference w:type="even" r:id="rId11"/>
      <w:headerReference w:type="default" r:id="rId12"/>
      <w:footerReference w:type="default" r:id="rId13"/>
      <w:headerReference w:type="first" r:id="rId14"/>
      <w:pgSz w:w="12240" w:h="15840"/>
      <w:pgMar w:top="2342" w:right="1134" w:bottom="1418" w:left="1134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A8E889" w14:textId="77777777" w:rsidR="004E2D5A" w:rsidRDefault="004E2D5A" w:rsidP="007C2AD6">
      <w:r>
        <w:separator/>
      </w:r>
    </w:p>
  </w:endnote>
  <w:endnote w:type="continuationSeparator" w:id="0">
    <w:p w14:paraId="469A3C05" w14:textId="77777777" w:rsidR="004E2D5A" w:rsidRDefault="004E2D5A" w:rsidP="007C2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">
    <w:panose1 w:val="020B0502040504020204"/>
    <w:charset w:val="00"/>
    <w:family w:val="swiss"/>
    <w:pitch w:val="variable"/>
    <w:sig w:usb0="E00002FF" w:usb1="4000201F" w:usb2="08000029" w:usb3="00000000" w:csb0="0000019F" w:csb1="00000000"/>
  </w:font>
  <w:font w:name="Noto Sans Light">
    <w:panose1 w:val="020B0502040504020204"/>
    <w:charset w:val="00"/>
    <w:family w:val="swiss"/>
    <w:pitch w:val="variable"/>
    <w:sig w:usb0="E00002FF" w:usb1="4000201F" w:usb2="08000029" w:usb3="00000000" w:csb0="0000019F" w:csb1="00000000"/>
  </w:font>
  <w:font w:name="Patria">
    <w:panose1 w:val="00000000000000000000"/>
    <w:charset w:val="00"/>
    <w:family w:val="modern"/>
    <w:notTrueType/>
    <w:pitch w:val="variable"/>
    <w:sig w:usb0="80000087" w:usb1="00000042" w:usb2="00000000" w:usb3="00000000" w:csb0="00000003" w:csb1="00000000"/>
  </w:font>
  <w:font w:name="Patria Light">
    <w:panose1 w:val="00000000000000000000"/>
    <w:charset w:val="00"/>
    <w:family w:val="modern"/>
    <w:notTrueType/>
    <w:pitch w:val="variable"/>
    <w:sig w:usb0="80000087" w:usb1="00000042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38997949"/>
      <w:docPartObj>
        <w:docPartGallery w:val="Page Numbers (Bottom of Page)"/>
        <w:docPartUnique/>
      </w:docPartObj>
    </w:sdtPr>
    <w:sdtContent>
      <w:p w14:paraId="404E2A03" w14:textId="77777777" w:rsidR="00B65746" w:rsidRDefault="00B65746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E952AF" w14:textId="77777777" w:rsidR="00B65746" w:rsidRDefault="00B6574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15E6F" w14:textId="77777777" w:rsidR="004E2D5A" w:rsidRDefault="004E2D5A" w:rsidP="007C2AD6">
      <w:r>
        <w:separator/>
      </w:r>
    </w:p>
  </w:footnote>
  <w:footnote w:type="continuationSeparator" w:id="0">
    <w:p w14:paraId="50D15938" w14:textId="77777777" w:rsidR="004E2D5A" w:rsidRDefault="004E2D5A" w:rsidP="007C2AD6">
      <w:r>
        <w:continuationSeparator/>
      </w:r>
    </w:p>
  </w:footnote>
  <w:footnote w:id="1">
    <w:p w14:paraId="34E47970" w14:textId="02266E54" w:rsidR="008B2C57" w:rsidRPr="008B2C57" w:rsidRDefault="008B2C57" w:rsidP="008B2C57">
      <w:pPr>
        <w:pStyle w:val="Notaalpie"/>
        <w:rPr>
          <w:lang w:val="es-MX"/>
        </w:rPr>
      </w:pPr>
      <w:r w:rsidRPr="008B2C57">
        <w:rPr>
          <w:rStyle w:val="Refdenotaalpie"/>
        </w:rPr>
        <w:footnoteRef/>
      </w:r>
      <w:r w:rsidRPr="008B2C57">
        <w:t xml:space="preserve"> </w:t>
      </w:r>
      <w:r w:rsidRPr="008B2C57">
        <w:rPr>
          <w:lang w:val="es-MX"/>
        </w:rPr>
        <w:t>Nota al pie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E067DF" w14:textId="1D046F99" w:rsidR="0041558A" w:rsidRDefault="00000000">
    <w:pPr>
      <w:pStyle w:val="Encabezado"/>
    </w:pPr>
    <w:r>
      <w:rPr>
        <w:noProof/>
        <w14:ligatures w14:val="standardContextual"/>
      </w:rPr>
      <w:pict w14:anchorId="4E3A13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803907" o:spid="_x0000_s1038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Editoriales 2024 membrete_V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3574F" w14:textId="24FABF95" w:rsidR="00AA2E8A" w:rsidRDefault="00000000">
    <w:pPr>
      <w:pStyle w:val="Encabezado"/>
    </w:pPr>
    <w:r>
      <w:rPr>
        <w:noProof/>
        <w14:ligatures w14:val="standardContextual"/>
      </w:rPr>
      <w:pict w14:anchorId="42947E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803908" o:spid="_x0000_s1039" type="#_x0000_t75" style="position:absolute;margin-left:-56.7pt;margin-top:-119.65pt;width:612pt;height:11in;z-index:-251656192;mso-position-horizontal-relative:margin;mso-position-vertical-relative:margin" o:allowincell="f">
          <v:imagedata r:id="rId1" o:title="Editoriales 2024 membrete_V"/>
          <w10:wrap anchorx="margin" anchory="margin"/>
        </v:shape>
      </w:pict>
    </w:r>
  </w:p>
  <w:p w14:paraId="3F63F09A" w14:textId="77777777" w:rsidR="00E73C9F" w:rsidRDefault="00E73C9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66D05" w14:textId="0E9934C5" w:rsidR="0041558A" w:rsidRDefault="00000000">
    <w:pPr>
      <w:pStyle w:val="Encabezado"/>
    </w:pPr>
    <w:r>
      <w:rPr>
        <w:noProof/>
        <w14:ligatures w14:val="standardContextual"/>
      </w:rPr>
      <w:pict w14:anchorId="268A26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803906" o:spid="_x0000_s1037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Editoriales 2024 membrete_V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92788"/>
    <w:multiLevelType w:val="hybridMultilevel"/>
    <w:tmpl w:val="78802DB8"/>
    <w:lvl w:ilvl="0" w:tplc="436E3B14">
      <w:start w:val="1"/>
      <w:numFmt w:val="bullet"/>
      <w:pStyle w:val="1ernivelvie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E2C4C"/>
    <w:multiLevelType w:val="hybridMultilevel"/>
    <w:tmpl w:val="0CEC1F7E"/>
    <w:lvl w:ilvl="0" w:tplc="7F60E9A4">
      <w:start w:val="1"/>
      <w:numFmt w:val="bullet"/>
      <w:pStyle w:val="2donivelguiones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AB2B8B"/>
    <w:multiLevelType w:val="hybridMultilevel"/>
    <w:tmpl w:val="55A073FE"/>
    <w:lvl w:ilvl="0" w:tplc="765C0174">
      <w:start w:val="1"/>
      <w:numFmt w:val="bullet"/>
      <w:pStyle w:val="3ernivelvie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247512"/>
    <w:multiLevelType w:val="hybridMultilevel"/>
    <w:tmpl w:val="EE5846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013EAE"/>
    <w:multiLevelType w:val="hybridMultilevel"/>
    <w:tmpl w:val="B316FB92"/>
    <w:lvl w:ilvl="0" w:tplc="9C12E4D6">
      <w:start w:val="1"/>
      <w:numFmt w:val="bullet"/>
      <w:pStyle w:val="4tonivelguiones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877325">
    <w:abstractNumId w:val="0"/>
  </w:num>
  <w:num w:numId="2" w16cid:durableId="647251973">
    <w:abstractNumId w:val="1"/>
  </w:num>
  <w:num w:numId="3" w16cid:durableId="1474836561">
    <w:abstractNumId w:val="3"/>
  </w:num>
  <w:num w:numId="4" w16cid:durableId="509636934">
    <w:abstractNumId w:val="2"/>
  </w:num>
  <w:num w:numId="5" w16cid:durableId="17010844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46"/>
    <w:rsid w:val="000603A3"/>
    <w:rsid w:val="001447FE"/>
    <w:rsid w:val="0022133F"/>
    <w:rsid w:val="00244711"/>
    <w:rsid w:val="00254D28"/>
    <w:rsid w:val="00256F6A"/>
    <w:rsid w:val="002B0408"/>
    <w:rsid w:val="002B770A"/>
    <w:rsid w:val="002C751C"/>
    <w:rsid w:val="00311551"/>
    <w:rsid w:val="00323BA4"/>
    <w:rsid w:val="003A5F61"/>
    <w:rsid w:val="003E56F9"/>
    <w:rsid w:val="0041558A"/>
    <w:rsid w:val="00444C36"/>
    <w:rsid w:val="0045536E"/>
    <w:rsid w:val="00470707"/>
    <w:rsid w:val="00492F7E"/>
    <w:rsid w:val="004E2D5A"/>
    <w:rsid w:val="005179B5"/>
    <w:rsid w:val="00545A2C"/>
    <w:rsid w:val="005C56A7"/>
    <w:rsid w:val="005D4380"/>
    <w:rsid w:val="006527E0"/>
    <w:rsid w:val="00776B1C"/>
    <w:rsid w:val="00780AE7"/>
    <w:rsid w:val="00796154"/>
    <w:rsid w:val="007C2AD6"/>
    <w:rsid w:val="00872B49"/>
    <w:rsid w:val="00894E4A"/>
    <w:rsid w:val="008B2C57"/>
    <w:rsid w:val="00917B84"/>
    <w:rsid w:val="00970BFD"/>
    <w:rsid w:val="009963B0"/>
    <w:rsid w:val="00996B1F"/>
    <w:rsid w:val="00A255E3"/>
    <w:rsid w:val="00A435DA"/>
    <w:rsid w:val="00AA2E8A"/>
    <w:rsid w:val="00AB5920"/>
    <w:rsid w:val="00AB69D7"/>
    <w:rsid w:val="00AC3140"/>
    <w:rsid w:val="00AE347D"/>
    <w:rsid w:val="00AF0D1E"/>
    <w:rsid w:val="00B65746"/>
    <w:rsid w:val="00BF438A"/>
    <w:rsid w:val="00CC7680"/>
    <w:rsid w:val="00CF18F3"/>
    <w:rsid w:val="00D30489"/>
    <w:rsid w:val="00D35C4F"/>
    <w:rsid w:val="00E71E5E"/>
    <w:rsid w:val="00E73C9F"/>
    <w:rsid w:val="00E8434B"/>
    <w:rsid w:val="00ED08A8"/>
    <w:rsid w:val="00EF7B96"/>
    <w:rsid w:val="00F6490D"/>
    <w:rsid w:val="00F83B95"/>
    <w:rsid w:val="00FD6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E50E1F"/>
  <w15:chartTrackingRefBased/>
  <w15:docId w15:val="{6FC93619-8D38-4BE0-A7D5-5B0C4A624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920"/>
    <w:rPr>
      <w:rFonts w:eastAsiaTheme="minorEastAsia"/>
      <w:kern w:val="0"/>
      <w:lang w:val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C2A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C2AD6"/>
    <w:rPr>
      <w:rFonts w:eastAsiaTheme="minorEastAsia"/>
      <w:kern w:val="0"/>
      <w:lang w:val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7C2A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C2AD6"/>
    <w:rPr>
      <w:rFonts w:eastAsiaTheme="minorEastAsia"/>
      <w:kern w:val="0"/>
      <w:lang w:val="es-ES"/>
      <w14:ligatures w14:val="none"/>
    </w:rPr>
  </w:style>
  <w:style w:type="paragraph" w:customStyle="1" w:styleId="cuerpodetexto">
    <w:name w:val="cuerpo de texto"/>
    <w:basedOn w:val="Normal"/>
    <w:qFormat/>
    <w:rsid w:val="00AB69D7"/>
    <w:pPr>
      <w:spacing w:line="276" w:lineRule="auto"/>
      <w:jc w:val="both"/>
    </w:pPr>
    <w:rPr>
      <w:rFonts w:ascii="Noto Sans Light" w:hAnsi="Noto Sans Light" w:cs="Noto Sans Light"/>
      <w:sz w:val="21"/>
      <w:szCs w:val="20"/>
      <w:lang w:val="en-US"/>
    </w:rPr>
  </w:style>
  <w:style w:type="paragraph" w:customStyle="1" w:styleId="TtuloA">
    <w:name w:val="Título A"/>
    <w:basedOn w:val="cuerpodetexto"/>
    <w:qFormat/>
    <w:rsid w:val="00AB69D7"/>
    <w:rPr>
      <w:rFonts w:ascii="Patria" w:hAnsi="Patria"/>
      <w:color w:val="621333"/>
      <w:sz w:val="36"/>
      <w:szCs w:val="32"/>
    </w:rPr>
  </w:style>
  <w:style w:type="paragraph" w:customStyle="1" w:styleId="TtuloB">
    <w:name w:val="Título B"/>
    <w:basedOn w:val="cuerpodetexto"/>
    <w:qFormat/>
    <w:rsid w:val="00AB69D7"/>
    <w:pPr>
      <w:spacing w:line="240" w:lineRule="auto"/>
    </w:pPr>
    <w:rPr>
      <w:rFonts w:ascii="Patria Light" w:hAnsi="Patria Light"/>
      <w:color w:val="621333"/>
      <w:sz w:val="32"/>
      <w:szCs w:val="32"/>
    </w:rPr>
  </w:style>
  <w:style w:type="paragraph" w:customStyle="1" w:styleId="TituloC">
    <w:name w:val="Titulo C"/>
    <w:basedOn w:val="cuerpodetexto"/>
    <w:qFormat/>
    <w:rsid w:val="0022133F"/>
    <w:rPr>
      <w:rFonts w:ascii="Patria" w:hAnsi="Patria"/>
      <w:bCs/>
      <w:color w:val="9C2348" w:themeColor="accent1"/>
      <w:sz w:val="24"/>
      <w:szCs w:val="28"/>
    </w:rPr>
  </w:style>
  <w:style w:type="paragraph" w:customStyle="1" w:styleId="TtuloD">
    <w:name w:val="Título D"/>
    <w:basedOn w:val="cuerpodetexto"/>
    <w:qFormat/>
    <w:rsid w:val="0022133F"/>
    <w:rPr>
      <w:rFonts w:ascii="Patria" w:hAnsi="Patria"/>
      <w:bCs/>
      <w:color w:val="A6802D"/>
      <w:sz w:val="24"/>
      <w:szCs w:val="24"/>
    </w:rPr>
  </w:style>
  <w:style w:type="paragraph" w:customStyle="1" w:styleId="TtuloE">
    <w:name w:val="Título E"/>
    <w:basedOn w:val="cuerpodetexto"/>
    <w:qFormat/>
    <w:rsid w:val="0022133F"/>
    <w:rPr>
      <w:b/>
      <w:bCs/>
      <w:color w:val="9F2348"/>
      <w:sz w:val="20"/>
    </w:rPr>
  </w:style>
  <w:style w:type="paragraph" w:customStyle="1" w:styleId="1ernivelvieta">
    <w:name w:val="1er nivel viñeta"/>
    <w:basedOn w:val="cuerpodetexto"/>
    <w:rsid w:val="00E73C9F"/>
    <w:pPr>
      <w:numPr>
        <w:numId w:val="1"/>
      </w:numPr>
      <w:ind w:left="284" w:hanging="284"/>
    </w:pPr>
  </w:style>
  <w:style w:type="paragraph" w:styleId="Prrafodelista">
    <w:name w:val="List Paragraph"/>
    <w:basedOn w:val="Normal"/>
    <w:uiPriority w:val="34"/>
    <w:qFormat/>
    <w:rsid w:val="00E73C9F"/>
    <w:pPr>
      <w:ind w:left="720"/>
      <w:contextualSpacing/>
    </w:pPr>
  </w:style>
  <w:style w:type="paragraph" w:customStyle="1" w:styleId="2donivelguiones">
    <w:name w:val="2do nivel guiones"/>
    <w:basedOn w:val="Prrafodelista"/>
    <w:qFormat/>
    <w:rsid w:val="00E71E5E"/>
    <w:pPr>
      <w:numPr>
        <w:numId w:val="2"/>
      </w:numPr>
      <w:spacing w:line="276" w:lineRule="auto"/>
      <w:ind w:left="714" w:hanging="357"/>
      <w:jc w:val="both"/>
    </w:pPr>
    <w:rPr>
      <w:rFonts w:ascii="Noto Sans Light" w:hAnsi="Noto Sans Light" w:cs="Noto Sans Light"/>
      <w:sz w:val="21"/>
      <w:szCs w:val="20"/>
      <w:lang w:val="en-US"/>
    </w:rPr>
  </w:style>
  <w:style w:type="paragraph" w:customStyle="1" w:styleId="3ernivelvieta">
    <w:name w:val="3er nivel viñeta"/>
    <w:basedOn w:val="cuerpodetexto"/>
    <w:qFormat/>
    <w:rsid w:val="00E71E5E"/>
    <w:pPr>
      <w:numPr>
        <w:numId w:val="4"/>
      </w:numPr>
      <w:ind w:left="1066" w:hanging="357"/>
    </w:pPr>
  </w:style>
  <w:style w:type="paragraph" w:customStyle="1" w:styleId="4tonivelguiones">
    <w:name w:val="4to nivel guiones"/>
    <w:basedOn w:val="cuerpodetexto"/>
    <w:rsid w:val="00E71E5E"/>
    <w:pPr>
      <w:numPr>
        <w:numId w:val="5"/>
      </w:numPr>
      <w:ind w:left="1491" w:hanging="357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8B2C57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B2C57"/>
    <w:rPr>
      <w:rFonts w:eastAsiaTheme="minorEastAsia"/>
      <w:kern w:val="0"/>
      <w:sz w:val="20"/>
      <w:szCs w:val="20"/>
      <w:lang w:val="es-ES"/>
      <w14:ligatures w14:val="none"/>
    </w:rPr>
  </w:style>
  <w:style w:type="character" w:styleId="Refdenotaalpie">
    <w:name w:val="footnote reference"/>
    <w:basedOn w:val="Fuentedeprrafopredeter"/>
    <w:uiPriority w:val="99"/>
    <w:semiHidden/>
    <w:unhideWhenUsed/>
    <w:rsid w:val="008B2C57"/>
    <w:rPr>
      <w:vertAlign w:val="superscript"/>
    </w:rPr>
  </w:style>
  <w:style w:type="paragraph" w:customStyle="1" w:styleId="Notaalpie">
    <w:name w:val="Nota al pie"/>
    <w:basedOn w:val="Textonotapie"/>
    <w:qFormat/>
    <w:rsid w:val="008B2C57"/>
    <w:rPr>
      <w:rFonts w:ascii="Noto Sans Light" w:hAnsi="Noto Sans Light" w:cs="Noto Sans Light"/>
      <w:sz w:val="16"/>
      <w:szCs w:val="16"/>
    </w:rPr>
  </w:style>
  <w:style w:type="paragraph" w:customStyle="1" w:styleId="Ttulodegrficas">
    <w:name w:val="Título de gráficas"/>
    <w:basedOn w:val="Normal"/>
    <w:qFormat/>
    <w:rsid w:val="00311551"/>
    <w:rPr>
      <w:rFonts w:ascii="Patria" w:hAnsi="Patria" w:cs="Noto Sans Light"/>
      <w:b/>
      <w:color w:val="9F2348"/>
      <w:szCs w:val="21"/>
    </w:rPr>
  </w:style>
  <w:style w:type="table" w:styleId="Tablaconcuadrcula">
    <w:name w:val="Table Grid"/>
    <w:basedOn w:val="Tablanormal"/>
    <w:uiPriority w:val="39"/>
    <w:rsid w:val="007961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uentedegrfico">
    <w:name w:val="Fuente de gráfico"/>
    <w:basedOn w:val="Normal"/>
    <w:qFormat/>
    <w:rsid w:val="00970BFD"/>
    <w:rPr>
      <w:rFonts w:ascii="Noto Sans Light" w:hAnsi="Noto Sans Light" w:cs="Noto Sans Light"/>
      <w:color w:val="6A6C68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2024%202\imagen\HM%20energia%203\HM%20carta%20CECAL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solidFill>
              <a:srgbClr val="9C2348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7364-401E-8EB7-A106D6BC73C6}"/>
                </c:ext>
              </c:extLst>
            </c:dLbl>
            <c:dLbl>
              <c:idx val="1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364-401E-8EB7-A106D6BC73C6}"/>
                </c:ext>
              </c:extLst>
            </c:dLbl>
            <c:dLbl>
              <c:idx val="2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364-401E-8EB7-A106D6BC73C6}"/>
                </c:ext>
              </c:extLst>
            </c:dLbl>
            <c:dLbl>
              <c:idx val="3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364-401E-8EB7-A106D6BC73C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Noto Sans" panose="020B0502040504020204" pitchFamily="34" charset="0"/>
                    <a:ea typeface="Noto Sans" panose="020B0502040504020204" pitchFamily="34" charset="0"/>
                    <a:cs typeface="Noto Sans" panose="020B0502040504020204" pitchFamily="34" charset="0"/>
                  </a:defRPr>
                </a:pPr>
                <a:endParaRPr lang="es-MX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Hoja1!$B$2:$B$5</c:f>
              <c:numCache>
                <c:formatCode>General</c:formatCode>
                <c:ptCount val="4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364-401E-8EB7-A106D6BC73C6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Hoja1!$C$2:$C$5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1-7364-401E-8EB7-A106D6BC73C6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Columna2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Hoja1!$D$2:$D$5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7364-401E-8EB7-A106D6BC73C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28"/>
        <c:overlap val="-13"/>
        <c:axId val="707702800"/>
        <c:axId val="707687920"/>
      </c:barChart>
      <c:catAx>
        <c:axId val="707702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Noto Sans" panose="020B0502040504020204" pitchFamily="34" charset="0"/>
                <a:ea typeface="Noto Sans" panose="020B0502040504020204" pitchFamily="34" charset="0"/>
                <a:cs typeface="Noto Sans" panose="020B0502040504020204" pitchFamily="34" charset="0"/>
              </a:defRPr>
            </a:pPr>
            <a:endParaRPr lang="es-MX"/>
          </a:p>
        </c:txPr>
        <c:crossAx val="707687920"/>
        <c:crosses val="autoZero"/>
        <c:auto val="1"/>
        <c:lblAlgn val="ctr"/>
        <c:lblOffset val="100"/>
        <c:noMultiLvlLbl val="0"/>
      </c:catAx>
      <c:valAx>
        <c:axId val="707687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07702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1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Noto Sans" panose="020B0502040504020204" pitchFamily="34" charset="0"/>
              <a:ea typeface="Noto Sans" panose="020B0502040504020204" pitchFamily="34" charset="0"/>
              <a:cs typeface="Noto Sans" panose="020B0502040504020204" pitchFamily="34" charset="0"/>
            </a:defRPr>
          </a:pPr>
          <a:endParaRPr lang="es-MX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Energía">
      <a:dk1>
        <a:sysClr val="windowText" lastClr="000000"/>
      </a:dk1>
      <a:lt1>
        <a:sysClr val="window" lastClr="FFFFFF"/>
      </a:lt1>
      <a:dk2>
        <a:srgbClr val="621333"/>
      </a:dk2>
      <a:lt2>
        <a:srgbClr val="F2F2F2"/>
      </a:lt2>
      <a:accent1>
        <a:srgbClr val="9C2348"/>
      </a:accent1>
      <a:accent2>
        <a:srgbClr val="621333"/>
      </a:accent2>
      <a:accent3>
        <a:srgbClr val="A57F2C"/>
      </a:accent3>
      <a:accent4>
        <a:srgbClr val="E6D194"/>
      </a:accent4>
      <a:accent5>
        <a:srgbClr val="002F2A"/>
      </a:accent5>
      <a:accent6>
        <a:srgbClr val="1E5B4F"/>
      </a:accent6>
      <a:hlink>
        <a:srgbClr val="002060"/>
      </a:hlink>
      <a:folHlink>
        <a:srgbClr val="96607D"/>
      </a:folHlink>
    </a:clrScheme>
    <a:fontScheme name="Energia">
      <a:majorFont>
        <a:latin typeface="Noto Sans"/>
        <a:ea typeface=""/>
        <a:cs typeface=""/>
      </a:majorFont>
      <a:minorFont>
        <a:latin typeface="Noto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D7270-88AF-4F3F-9101-92BF7B54E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HM carta CECAL</Template>
  <TotalTime>4</TotalTime>
  <Pages>6</Pages>
  <Words>498</Words>
  <Characters>2844</Characters>
  <Application>Microsoft Office Word</Application>
  <DocSecurity>0</DocSecurity>
  <Lines>98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Gonzalez Esquivel</dc:creator>
  <cp:keywords/>
  <dc:description/>
  <cp:lastModifiedBy>Paola Gonzalez Esquivel</cp:lastModifiedBy>
  <cp:revision>2</cp:revision>
  <cp:lastPrinted>2024-10-03T00:50:00Z</cp:lastPrinted>
  <dcterms:created xsi:type="dcterms:W3CDTF">2025-11-26T19:09:00Z</dcterms:created>
  <dcterms:modified xsi:type="dcterms:W3CDTF">2025-11-26T19:09:00Z</dcterms:modified>
</cp:coreProperties>
</file>